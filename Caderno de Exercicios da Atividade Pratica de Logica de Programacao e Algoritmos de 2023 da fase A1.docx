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34611253" w:displacedByCustomXml="next"/>
    <w:bookmarkEnd w:id="0" w:displacedByCustomXml="next"/>
    <w:sdt>
      <w:sdtPr>
        <w:id w:val="1320146773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C1B762A" w14:textId="77777777" w:rsidR="00CD019A" w:rsidRDefault="00000000" w:rsidP="008604EE">
          <w:pPr>
            <w:ind w:firstLine="0"/>
          </w:pPr>
          <w:r>
            <w:rPr>
              <w:noProof/>
              <w:lang w:eastAsia="pt-BR"/>
            </w:rPr>
            <w:pict w14:anchorId="2DE855B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2057" type="#_x0000_t202" style="position:absolute;left:0;text-align:left;margin-left:-1.5pt;margin-top:342pt;width:487.3pt;height:253.5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" filled="f" stroked="f" strokeweight=".5pt">
                <v:textbox>
                  <w:txbxContent>
                    <w:p w14:paraId="191C630F" w14:textId="77777777" w:rsidR="009B17A9" w:rsidRDefault="009B17A9" w:rsidP="00846018">
                      <w:pPr>
                        <w:pStyle w:val="11-TIPODETRABALHO"/>
                      </w:pPr>
                      <w:r>
                        <w:t>ATIVIDADE PRÁTICA</w:t>
                      </w:r>
                      <w:r w:rsidR="001A72B4">
                        <w:t>:</w:t>
                      </w:r>
                    </w:p>
                    <w:p w14:paraId="7110F6F6" w14:textId="77777777" w:rsidR="009B17A9" w:rsidRPr="006E1914" w:rsidRDefault="006E1914" w:rsidP="005318AE">
                      <w:pPr>
                        <w:pStyle w:val="12-NOMEDADISCIPLINA"/>
                        <w:jc w:val="center"/>
                        <w:rPr>
                          <w:sz w:val="64"/>
                          <w:szCs w:val="64"/>
                        </w:rPr>
                      </w:pPr>
                      <w:r w:rsidRPr="006E1914">
                        <w:rPr>
                          <w:sz w:val="64"/>
                          <w:szCs w:val="64"/>
                        </w:rPr>
                        <w:t>Lógica de Programação e Algoritmos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pict w14:anchorId="452E0A21">
              <v:shape id="Caixa de Texto 14" o:spid="_x0000_s2056" type="#_x0000_t202" style="position:absolute;left:0;text-align:left;margin-left:423.85pt;margin-top:.25pt;width:63.7pt;height:54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" fillcolor="#f5a607" stroked="f" strokeweight=".5pt">
                <v:fill opacity="28270f"/>
                <v:textbox>
                  <w:txbxContent>
                    <w:p w14:paraId="357F29EF" w14:textId="77777777" w:rsidR="009B17A9" w:rsidRPr="00B3428C" w:rsidRDefault="009B17A9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428C">
                        <w:rPr>
                          <w:b/>
                          <w:bCs/>
                          <w:sz w:val="32"/>
                          <w:szCs w:val="32"/>
                        </w:rPr>
                        <w:t>ANO</w:t>
                      </w:r>
                    </w:p>
                    <w:p w14:paraId="6A787882" w14:textId="77777777" w:rsidR="009B17A9" w:rsidRPr="00B3428C" w:rsidRDefault="009B17A9" w:rsidP="00B3428C">
                      <w:pPr>
                        <w:ind w:firstLine="0"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202</w:t>
                      </w:r>
                      <w:r w:rsidR="00FC3603"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w:r>
          <w:r w:rsidR="003E22DF" w:rsidRPr="007B0FCD">
            <w:rPr>
              <w:noProof/>
              <w:lang w:eastAsia="pt-BR"/>
            </w:rPr>
            <w:drawing>
              <wp:inline distT="0" distB="0" distL="0" distR="0" wp14:anchorId="12475EFF" wp14:editId="5714094B">
                <wp:extent cx="6157179" cy="6157179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63828" cy="6163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orthographicFront"/>
                          <a:lightRig rig="threePt" dir="t"/>
                        </a:scene3d>
                        <a:sp3d prstMaterial="matte"/>
                      </pic:spPr>
                    </pic:pic>
                  </a:graphicData>
                </a:graphic>
              </wp:inline>
            </w:drawing>
          </w:r>
        </w:p>
      </w:sdtContent>
    </w:sdt>
    <w:p w14:paraId="3490F709" w14:textId="77777777" w:rsidR="00A23542" w:rsidRDefault="00000000">
      <w:pPr>
        <w:ind w:firstLine="709"/>
      </w:pPr>
      <w:r>
        <w:rPr>
          <w:noProof/>
        </w:rPr>
        <w:pict w14:anchorId="36B565FA">
          <v:shape id="Caixa de Texto 11" o:spid="_x0000_s2055" type="#_x0000_t202" style="position:absolute;left:0;text-align:left;margin-left:.1pt;margin-top:137.85pt;width:487.15pt;height:62.4pt;z-index:2516413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" filled="f" stroked="f" strokeweight=".5pt">
            <v:textbox>
              <w:txbxContent>
                <w:p w14:paraId="57660B22" w14:textId="77777777" w:rsidR="009B17A9" w:rsidRDefault="00000943" w:rsidP="00D80AA7">
                  <w:pPr>
                    <w:pStyle w:val="13-AUTORIADOMATERIAL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Aluno:</w:t>
                  </w:r>
                </w:p>
                <w:p w14:paraId="00C60B45" w14:textId="455AEF71" w:rsidR="00000943" w:rsidRPr="006540A1" w:rsidRDefault="00C2195D" w:rsidP="00D80AA7">
                  <w:pPr>
                    <w:pStyle w:val="13-AUTORIADOMATERIAL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Júlia Bez </w:t>
                  </w:r>
                  <w:proofErr w:type="spellStart"/>
                  <w:r>
                    <w:rPr>
                      <w:color w:val="FF0000"/>
                    </w:rPr>
                    <w:t>Schiavoni</w:t>
                  </w:r>
                  <w:proofErr w:type="spellEnd"/>
                  <w:r>
                    <w:rPr>
                      <w:color w:val="FF0000"/>
                    </w:rPr>
                    <w:t xml:space="preserve"> Guarnieri</w:t>
                  </w:r>
                </w:p>
              </w:txbxContent>
            </v:textbox>
          </v:shape>
        </w:pict>
      </w:r>
      <w:r>
        <w:rPr>
          <w:noProof/>
        </w:rPr>
        <w:pict w14:anchorId="6815F897"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Fluxograma: Documento 27" o:spid="_x0000_s2054" type="#_x0000_t114" style="position:absolute;left:0;text-align:left;margin-left:.1pt;margin-top:125.7pt;width:487.05pt;height:74pt;rotation:180;z-index:-251672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" fillcolor="#113162" stroked="f" strokeweight="1pt"/>
        </w:pict>
      </w:r>
      <w:r>
        <w:rPr>
          <w:noProof/>
        </w:rPr>
        <w:pict w14:anchorId="2DEEB1B7">
          <v:shape id="Fluxograma: Documento 28" o:spid="_x0000_s2053" type="#_x0000_t114" style="position:absolute;left:0;text-align:left;margin-left:.35pt;margin-top:121.2pt;width:488.05pt;height:80.9pt;rotation:180;z-index:-251673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" fillcolor="white [3212]" stroked="f" strokeweight="1pt"/>
        </w:pict>
      </w:r>
      <w:r>
        <w:rPr>
          <w:noProof/>
        </w:rPr>
        <w:pict w14:anchorId="392492CC">
          <v:shape id="Fluxograma: Documento 26" o:spid="_x0000_s2052" type="#_x0000_t114" style="position:absolute;left:0;text-align:left;margin-left:.3pt;margin-top:111.6pt;width:487.05pt;height:90.8pt;rotation:180;z-index:-251674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" fillcolor="#f5a607" stroked="f" strokeweight="1pt"/>
        </w:pict>
      </w:r>
      <w:r w:rsidR="00A23542"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A23542" w14:paraId="4E0A6271" w14:textId="77777777" w:rsidTr="00DE7B55">
        <w:tc>
          <w:tcPr>
            <w:tcW w:w="9716" w:type="dxa"/>
            <w:shd w:val="clear" w:color="auto" w:fill="113162"/>
          </w:tcPr>
          <w:p w14:paraId="3861DC93" w14:textId="77777777" w:rsidR="00A17062" w:rsidRDefault="00A23542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 xml:space="preserve">QUESTÃO </w:t>
            </w:r>
            <w:r w:rsidR="006540A1">
              <w:rPr>
                <w:b/>
                <w:bCs/>
                <w:color w:val="F5A607"/>
                <w:sz w:val="40"/>
                <w:szCs w:val="40"/>
              </w:rPr>
              <w:t>1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F3408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1D57D81C" w14:textId="77777777" w:rsidR="00A23542" w:rsidRPr="008F6168" w:rsidRDefault="00BA09AA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</w:t>
            </w:r>
            <w:r w:rsidR="00A17062">
              <w:rPr>
                <w:b/>
                <w:bCs/>
                <w:color w:val="F5A607"/>
                <w:sz w:val="40"/>
                <w:szCs w:val="40"/>
              </w:rPr>
              <w:t>ONTEÚDO ATÉ AULA</w:t>
            </w:r>
            <w:r>
              <w:rPr>
                <w:b/>
                <w:bCs/>
                <w:color w:val="F5A607"/>
                <w:sz w:val="40"/>
                <w:szCs w:val="40"/>
              </w:rPr>
              <w:t xml:space="preserve"> 03</w:t>
            </w:r>
          </w:p>
        </w:tc>
      </w:tr>
      <w:tr w:rsidR="00A23542" w14:paraId="63EB6B7B" w14:textId="77777777" w:rsidTr="00DE7B55">
        <w:tc>
          <w:tcPr>
            <w:tcW w:w="9716" w:type="dxa"/>
          </w:tcPr>
          <w:p w14:paraId="7F6F72B2" w14:textId="77777777" w:rsidR="000F45D1" w:rsidRPr="007A7CB1" w:rsidRDefault="00A23542" w:rsidP="008E5068">
            <w:pPr>
              <w:spacing w:before="120" w:after="120"/>
              <w:ind w:firstLine="0"/>
              <w:rPr>
                <w:b/>
                <w:bCs/>
                <w:color w:val="113162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4B75AF" w:rsidRPr="001E44C4">
              <w:rPr>
                <w:b/>
                <w:bCs/>
                <w:color w:val="113162"/>
              </w:rPr>
              <w:t>Imagina-se que você é um dos programadores responsáveis pela</w:t>
            </w:r>
            <w:r w:rsidR="005A68B3" w:rsidRPr="001E44C4">
              <w:rPr>
                <w:b/>
                <w:bCs/>
                <w:color w:val="113162"/>
              </w:rPr>
              <w:t xml:space="preserve"> con</w:t>
            </w:r>
            <w:r w:rsidR="00482A32" w:rsidRPr="001E44C4">
              <w:rPr>
                <w:b/>
                <w:bCs/>
                <w:color w:val="113162"/>
              </w:rPr>
              <w:t>s</w:t>
            </w:r>
            <w:r w:rsidR="005A68B3" w:rsidRPr="001E44C4">
              <w:rPr>
                <w:b/>
                <w:bCs/>
                <w:color w:val="113162"/>
              </w:rPr>
              <w:t>tr</w:t>
            </w:r>
            <w:r w:rsidR="00482A32" w:rsidRPr="001E44C4">
              <w:rPr>
                <w:b/>
                <w:bCs/>
                <w:color w:val="113162"/>
              </w:rPr>
              <w:t>u</w:t>
            </w:r>
            <w:r w:rsidR="005A68B3" w:rsidRPr="001E44C4">
              <w:rPr>
                <w:b/>
                <w:bCs/>
                <w:color w:val="113162"/>
              </w:rPr>
              <w:t xml:space="preserve">ção de app de vendas para uma determinada empresa X </w:t>
            </w:r>
            <w:r w:rsidR="00D770A1" w:rsidRPr="001E44C4">
              <w:rPr>
                <w:b/>
                <w:bCs/>
                <w:color w:val="113162"/>
              </w:rPr>
              <w:t xml:space="preserve">que vende em </w:t>
            </w:r>
            <w:proofErr w:type="spellStart"/>
            <w:proofErr w:type="gramStart"/>
            <w:r w:rsidR="00D770A1" w:rsidRPr="001E44C4">
              <w:rPr>
                <w:b/>
                <w:bCs/>
                <w:color w:val="113162"/>
              </w:rPr>
              <w:t>atacado</w:t>
            </w:r>
            <w:r w:rsidR="005A68B3" w:rsidRPr="001E44C4">
              <w:rPr>
                <w:b/>
                <w:bCs/>
                <w:color w:val="113162"/>
              </w:rPr>
              <w:t>.</w:t>
            </w:r>
            <w:r w:rsidR="000F45D1" w:rsidRPr="001E44C4">
              <w:rPr>
                <w:b/>
                <w:bCs/>
                <w:color w:val="1F3864" w:themeColor="accent5" w:themeShade="80"/>
              </w:rPr>
              <w:t>Uma</w:t>
            </w:r>
            <w:proofErr w:type="spellEnd"/>
            <w:proofErr w:type="gramEnd"/>
            <w:r w:rsidR="000F45D1" w:rsidRPr="001E44C4">
              <w:rPr>
                <w:b/>
                <w:bCs/>
                <w:color w:val="1F3864" w:themeColor="accent5" w:themeShade="80"/>
              </w:rPr>
              <w:t xml:space="preserve"> das estratégias de vendas dessa empresa X </w:t>
            </w:r>
            <w:r w:rsidR="00D0074E" w:rsidRPr="001E44C4">
              <w:rPr>
                <w:b/>
                <w:bCs/>
                <w:color w:val="1F3864" w:themeColor="accent5" w:themeShade="80"/>
              </w:rPr>
              <w:t xml:space="preserve">é dar desconto maiores por unidade </w:t>
            </w:r>
            <w:r w:rsidR="00A44F8C" w:rsidRPr="001E44C4">
              <w:rPr>
                <w:b/>
                <w:bCs/>
                <w:color w:val="1F3864" w:themeColor="accent5" w:themeShade="80"/>
              </w:rPr>
              <w:t>conforme a tabela abaixo:</w:t>
            </w:r>
          </w:p>
          <w:tbl>
            <w:tblPr>
              <w:tblStyle w:val="TabeladeGrade4-nfase41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45"/>
              <w:gridCol w:w="4745"/>
            </w:tblGrid>
            <w:tr w:rsidR="009E6C5A" w14:paraId="427144C8" w14:textId="77777777" w:rsidTr="007B353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71901B36" w14:textId="77777777" w:rsidR="009E6C5A" w:rsidRPr="009E6C5A" w:rsidRDefault="009E6C5A" w:rsidP="009E6C5A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Quantidades</w:t>
                  </w:r>
                </w:p>
              </w:tc>
              <w:tc>
                <w:tcPr>
                  <w:tcW w:w="4745" w:type="dxa"/>
                </w:tcPr>
                <w:p w14:paraId="4070CCE5" w14:textId="77777777" w:rsidR="009E6C5A" w:rsidRPr="009E6C5A" w:rsidRDefault="009E6C5A" w:rsidP="009E6C5A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Desconto</w:t>
                  </w:r>
                </w:p>
              </w:tc>
            </w:tr>
            <w:tr w:rsidR="009E6C5A" w14:paraId="2A8878AD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0E689376" w14:textId="77777777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Até 9</w:t>
                  </w:r>
                </w:p>
              </w:tc>
              <w:tc>
                <w:tcPr>
                  <w:tcW w:w="4745" w:type="dxa"/>
                </w:tcPr>
                <w:p w14:paraId="5CEDD16F" w14:textId="77777777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0D52F366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508A4729" w14:textId="77777777" w:rsidR="009E6C5A" w:rsidRDefault="00B2483A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 e 99</w:t>
                  </w:r>
                </w:p>
              </w:tc>
              <w:tc>
                <w:tcPr>
                  <w:tcW w:w="4745" w:type="dxa"/>
                </w:tcPr>
                <w:p w14:paraId="63D8C037" w14:textId="77777777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4930CD52" w14:textId="77777777" w:rsidTr="007B353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4250355F" w14:textId="77777777" w:rsidR="009E6C5A" w:rsidRDefault="002C28BB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Entre 100 e 999</w:t>
                  </w:r>
                </w:p>
              </w:tc>
              <w:tc>
                <w:tcPr>
                  <w:tcW w:w="4745" w:type="dxa"/>
                </w:tcPr>
                <w:p w14:paraId="1A1C4286" w14:textId="77777777" w:rsidR="009E6C5A" w:rsidRDefault="00B65D7F" w:rsidP="009E6C5A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10%</w:t>
                  </w:r>
                  <w:r w:rsidR="002252E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 na unidade</w:t>
                  </w:r>
                </w:p>
              </w:tc>
            </w:tr>
            <w:tr w:rsidR="009E6C5A" w14:paraId="2E32F4BF" w14:textId="77777777" w:rsidTr="007B353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5" w:type="dxa"/>
                </w:tcPr>
                <w:p w14:paraId="704196EE" w14:textId="77777777" w:rsidR="009E6C5A" w:rsidRDefault="00B65D7F" w:rsidP="009E6C5A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De 1000 para mais</w:t>
                  </w:r>
                </w:p>
              </w:tc>
              <w:tc>
                <w:tcPr>
                  <w:tcW w:w="4745" w:type="dxa"/>
                </w:tcPr>
                <w:p w14:paraId="1F4827FE" w14:textId="77777777" w:rsidR="009E6C5A" w:rsidRDefault="00B65D7F" w:rsidP="009E6C5A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15%</w:t>
                  </w:r>
                  <w:r w:rsidR="004D15B5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na unidade</w:t>
                  </w:r>
                </w:p>
              </w:tc>
            </w:tr>
          </w:tbl>
          <w:p w14:paraId="73E40313" w14:textId="77777777" w:rsidR="00CB7FAE" w:rsidRDefault="00D33733" w:rsidP="00D3373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Elabore um programa em </w:t>
            </w:r>
            <w:r w:rsidR="002C2084">
              <w:rPr>
                <w:b/>
                <w:bCs/>
                <w:color w:val="1F3864" w:themeColor="accent5" w:themeShade="80"/>
                <w:sz w:val="24"/>
                <w:szCs w:val="24"/>
              </w:rPr>
              <w:t>P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ython </w:t>
            </w:r>
            <w:r w:rsidR="00847156">
              <w:rPr>
                <w:b/>
                <w:bCs/>
                <w:color w:val="1F3864" w:themeColor="accent5" w:themeShade="80"/>
                <w:sz w:val="24"/>
                <w:szCs w:val="24"/>
              </w:rPr>
              <w:t>que:</w:t>
            </w:r>
          </w:p>
          <w:p w14:paraId="0D56D8E1" w14:textId="77777777" w:rsidR="00847156" w:rsidRPr="00493FB9" w:rsidRDefault="00847156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o valor unitário do produto (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Lembrar que número decimal é feito com ponto e não ví</w:t>
            </w:r>
            <w:r w:rsidR="009B1205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rgula</w:t>
            </w:r>
            <w:r w:rsidR="00A51CAC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7CAF5A5" w14:textId="77777777" w:rsidR="00847156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Entre com a quantidade desse produto;</w:t>
            </w:r>
          </w:p>
          <w:p w14:paraId="203EA6D7" w14:textId="77777777" w:rsidR="006D782A" w:rsidRPr="00493FB9" w:rsidRDefault="006D782A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O programa deve retornar o valor total sem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E934F2A" w14:textId="77777777" w:rsidR="005123AA" w:rsidRPr="00493FB9" w:rsidRDefault="002A6F60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programa deve retornar </w:t>
            </w:r>
            <w:r w:rsidR="005123A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 valor </w:t>
            </w:r>
            <w:r w:rsidR="006D782A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total após o desconto</w:t>
            </w:r>
            <w:r w:rsidR="00995E0D" w:rsidRPr="00493FB9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1450B58F" w14:textId="77777777" w:rsidR="001E44C4" w:rsidRPr="00493FB9" w:rsidRDefault="00995E0D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</w:t>
            </w:r>
            <w:r w:rsidR="00100429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1 de 1</w:t>
            </w:r>
            <w:r w:rsidR="00FB4C03"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</w:t>
            </w:r>
            <w:r w:rsidRPr="00493FB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;</w:t>
            </w:r>
          </w:p>
          <w:p w14:paraId="7751E45F" w14:textId="77777777" w:rsidR="009612BA" w:rsidRPr="00493FB9" w:rsidRDefault="004C494F" w:rsidP="008E5068">
            <w:pPr>
              <w:pStyle w:val="PargrafodaLista"/>
              <w:numPr>
                <w:ilvl w:val="0"/>
                <w:numId w:val="1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Colocar um exemplo de SAIDA DE CONSOLE </w:t>
            </w:r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de</w:t>
            </w:r>
            <w:r w:rsidRPr="00493FB9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compra de mais de 10 </w:t>
            </w:r>
            <w:proofErr w:type="spellStart"/>
            <w:r w:rsidR="0043471E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und</w:t>
            </w:r>
            <w:proofErr w:type="spellEnd"/>
            <w:r w:rsidR="00A7780A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>.</w:t>
            </w:r>
            <w:r w:rsidR="00811557">
              <w:rPr>
                <w:rFonts w:eastAsia="Times New Roman"/>
                <w:b/>
                <w:bCs/>
                <w:color w:val="FF0000"/>
                <w:sz w:val="24"/>
                <w:szCs w:val="24"/>
              </w:rPr>
              <w:t xml:space="preserve"> (para mostrar que o desconto foi aplicado)</w:t>
            </w:r>
          </w:p>
          <w:p w14:paraId="1BB2FDE9" w14:textId="77777777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3CC38E9D" w14:textId="77777777" w:rsidR="00A23542" w:rsidRDefault="00000000" w:rsidP="00DE7B5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32"/>
                <w:szCs w:val="32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w:pict w14:anchorId="4B20635E">
                <v:shape id="Caixa de Texto 2" o:spid="_x0000_s2051" type="#_x0000_t202" style="position:absolute;left:0;text-align:left;margin-left:225.75pt;margin-top:13.45pt;width:193.2pt;height:26.9pt;z-index:251665408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" filled="f" stroked="f">
                  <v:textbox style="mso-fit-shape-to-text:t">
                    <w:txbxContent>
                      <w:p w14:paraId="64970B4C" w14:textId="77777777" w:rsidR="001D4E7D" w:rsidRPr="00BA7CFF" w:rsidRDefault="001D4E7D" w:rsidP="001D4E7D">
                        <w:pPr>
                          <w:rPr>
                            <w:color w:val="FF0000"/>
                          </w:rPr>
                        </w:pPr>
                        <w:r w:rsidRPr="00BA7CFF">
                          <w:rPr>
                            <w:color w:val="FF0000"/>
                          </w:rPr>
                          <w:t>Colocar o seu nome</w:t>
                        </w:r>
                      </w:p>
                    </w:txbxContent>
                  </v:textbox>
                </v:shape>
              </w:pict>
            </w:r>
            <w:r w:rsidR="0059441C" w:rsidRPr="0059441C">
              <w:rPr>
                <w:b/>
                <w:bCs/>
                <w:noProof/>
                <w:color w:val="1F3864" w:themeColor="accent5" w:themeShade="80"/>
                <w:sz w:val="32"/>
                <w:szCs w:val="32"/>
              </w:rPr>
              <w:drawing>
                <wp:inline distT="0" distB="0" distL="0" distR="0" wp14:anchorId="3490DD06" wp14:editId="347BFAC9">
                  <wp:extent cx="4954137" cy="1014499"/>
                  <wp:effectExtent l="0" t="0" r="0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7738" cy="1019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42F500" w14:textId="77777777" w:rsidR="00C92449" w:rsidRDefault="003A53D3" w:rsidP="003A53D3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OBS: Para os números decimais ficarem com somente duas casas depois da </w:t>
            </w:r>
            <w:r w:rsidR="00906AAE">
              <w:rPr>
                <w:b/>
                <w:bCs/>
                <w:color w:val="1F3864" w:themeColor="accent5" w:themeShade="80"/>
                <w:sz w:val="24"/>
                <w:szCs w:val="24"/>
              </w:rPr>
              <w:t>vírgula utilize</w:t>
            </w:r>
            <w:r w:rsidR="00C2242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{:.2f)</w:t>
            </w:r>
            <w:r w:rsidR="00C92449">
              <w:rPr>
                <w:b/>
                <w:bCs/>
                <w:color w:val="1F3864" w:themeColor="accent5" w:themeShade="80"/>
                <w:sz w:val="24"/>
                <w:szCs w:val="24"/>
              </w:rPr>
              <w:t>. Exemplo:</w:t>
            </w:r>
          </w:p>
          <w:p w14:paraId="64BDE447" w14:textId="77777777" w:rsidR="00C2242F" w:rsidRPr="00736765" w:rsidRDefault="00C2242F" w:rsidP="00736765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gramStart"/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6A8759"/>
              </w:rPr>
              <w:t xml:space="preserve">'O valor sem desconto foi: R$ {:.2f}' </w:t>
            </w:r>
            <w:r>
              <w:rPr>
                <w:color w:val="A9B7C6"/>
              </w:rPr>
              <w:t>.</w:t>
            </w:r>
            <w:proofErr w:type="spellStart"/>
            <w:r>
              <w:rPr>
                <w:color w:val="A9B7C6"/>
              </w:rPr>
              <w:t>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sub_total</w:t>
            </w:r>
            <w:proofErr w:type="spellEnd"/>
            <w:r>
              <w:rPr>
                <w:color w:val="A9B7C6"/>
              </w:rPr>
              <w:t>))</w:t>
            </w:r>
          </w:p>
        </w:tc>
      </w:tr>
    </w:tbl>
    <w:p w14:paraId="598738E8" w14:textId="77777777" w:rsidR="002B61A6" w:rsidRDefault="002B61A6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4B75AF" w14:paraId="73EA79B7" w14:textId="77777777" w:rsidTr="00DE7B55">
        <w:tc>
          <w:tcPr>
            <w:tcW w:w="9716" w:type="dxa"/>
            <w:shd w:val="clear" w:color="auto" w:fill="FFFFFF" w:themeFill="background1"/>
          </w:tcPr>
          <w:p w14:paraId="339EF359" w14:textId="77777777" w:rsidR="004B75AF" w:rsidRDefault="004B75AF" w:rsidP="00D0516E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Código 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(FORMATO TEXTO)</w:t>
            </w:r>
          </w:p>
        </w:tc>
      </w:tr>
      <w:tr w:rsidR="004B75AF" w14:paraId="755A355B" w14:textId="77777777" w:rsidTr="00DE7B55">
        <w:tc>
          <w:tcPr>
            <w:tcW w:w="9716" w:type="dxa"/>
            <w:shd w:val="clear" w:color="auto" w:fill="FFFFFF" w:themeFill="background1"/>
          </w:tcPr>
          <w:p w14:paraId="054C6043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gramStart"/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print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proofErr w:type="gramEnd"/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</w:t>
            </w:r>
            <w:proofErr w:type="spellStart"/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Bem vindo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 a loja da Júlia Guarnieri!"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</w:t>
            </w:r>
          </w:p>
          <w:p w14:paraId="5E15AAB4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#Entrada de dados</w:t>
            </w:r>
          </w:p>
          <w:p w14:paraId="0042965C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valor_unitario = </w:t>
            </w:r>
            <w:proofErr w:type="gramStart"/>
            <w:r w:rsidRPr="006204EA">
              <w:rPr>
                <w:rFonts w:ascii="Courier New" w:eastAsia="Times New Roman" w:hAnsi="Courier New" w:cs="Courier New"/>
                <w:color w:val="4EC9B0"/>
                <w:sz w:val="26"/>
                <w:szCs w:val="26"/>
              </w:rPr>
              <w:t>float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proofErr w:type="gramEnd"/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input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"Digite o valor unitário do produto: "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  <w:p w14:paraId="158EE82B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quantidade = </w:t>
            </w:r>
            <w:proofErr w:type="spellStart"/>
            <w:proofErr w:type="gramStart"/>
            <w:r w:rsidRPr="006204EA">
              <w:rPr>
                <w:rFonts w:ascii="Courier New" w:eastAsia="Times New Roman" w:hAnsi="Courier New" w:cs="Courier New"/>
                <w:color w:val="4EC9B0"/>
                <w:sz w:val="26"/>
                <w:szCs w:val="26"/>
              </w:rPr>
              <w:t>int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proofErr w:type="gramEnd"/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input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"Digite a quantidade desejada: "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  <w:p w14:paraId="266D7B90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</w:p>
          <w:p w14:paraId="5129FF29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#Cálculo do valor total sem desconto</w:t>
            </w:r>
          </w:p>
          <w:p w14:paraId="532EAE9F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spellStart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valor_total_sem_desconto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= </w:t>
            </w:r>
            <w:proofErr w:type="spellStart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valor_unitario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* quantidade</w:t>
            </w:r>
          </w:p>
          <w:p w14:paraId="40EDE4BA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gramStart"/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print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proofErr w:type="gramEnd"/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"O valor sem desconto foi R$ {:.2f}"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.</w:t>
            </w: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format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valor_total_sem_desconto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  <w:p w14:paraId="016C7AAE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</w:p>
          <w:p w14:paraId="39AB2726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#Cálculo do desconto</w:t>
            </w:r>
          </w:p>
          <w:p w14:paraId="7609B0A6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spellStart"/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if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&lt;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10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14:paraId="6CCABF6C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</w:t>
            </w:r>
          </w:p>
          <w:p w14:paraId="391E7A76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spellStart"/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elif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&gt;=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10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</w:t>
            </w:r>
            <w:proofErr w:type="spellStart"/>
            <w:r w:rsidRPr="006204EA">
              <w:rPr>
                <w:rFonts w:ascii="Courier New" w:eastAsia="Times New Roman" w:hAnsi="Courier New" w:cs="Courier New"/>
                <w:color w:val="82C6FF"/>
                <w:sz w:val="26"/>
                <w:szCs w:val="26"/>
              </w:rPr>
              <w:t>and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&lt;=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99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14:paraId="614CCDD1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0.05</w:t>
            </w:r>
          </w:p>
          <w:p w14:paraId="5A80B9AB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spellStart"/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elif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&gt;=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100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</w:t>
            </w:r>
            <w:proofErr w:type="spellStart"/>
            <w:r w:rsidRPr="006204EA">
              <w:rPr>
                <w:rFonts w:ascii="Courier New" w:eastAsia="Times New Roman" w:hAnsi="Courier New" w:cs="Courier New"/>
                <w:color w:val="82C6FF"/>
                <w:sz w:val="26"/>
                <w:szCs w:val="26"/>
              </w:rPr>
              <w:t>and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quantidade &lt;=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999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14:paraId="175FC0CC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0.1</w:t>
            </w:r>
          </w:p>
          <w:p w14:paraId="4F740642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spellStart"/>
            <w:r w:rsidRPr="006204EA">
              <w:rPr>
                <w:rFonts w:ascii="Courier New" w:eastAsia="Times New Roman" w:hAnsi="Courier New" w:cs="Courier New"/>
                <w:color w:val="C586C0"/>
                <w:sz w:val="26"/>
                <w:szCs w:val="26"/>
              </w:rPr>
              <w:t>else</w:t>
            </w:r>
            <w:proofErr w:type="spellEnd"/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:</w:t>
            </w:r>
          </w:p>
          <w:p w14:paraId="3120FC00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 desconto = 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0.15</w:t>
            </w:r>
          </w:p>
          <w:p w14:paraId="597066A9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</w:p>
          <w:p w14:paraId="481F595B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6AA94F"/>
                <w:sz w:val="26"/>
                <w:szCs w:val="26"/>
              </w:rPr>
              <w:t>#Cálculo do valor total com desconto</w:t>
            </w:r>
          </w:p>
          <w:p w14:paraId="75B3CA7A" w14:textId="77777777" w:rsidR="006204EA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valor_total_com_desconto = valor_total_sem_desconto * 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B5CEA8"/>
                <w:sz w:val="26"/>
                <w:szCs w:val="26"/>
              </w:rPr>
              <w:t>1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 - desconto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</w:t>
            </w:r>
          </w:p>
          <w:p w14:paraId="0D6BA309" w14:textId="77777777" w:rsidR="007A7CB1" w:rsidRPr="006204EA" w:rsidRDefault="006204EA" w:rsidP="006204EA">
            <w:pPr>
              <w:shd w:val="clear" w:color="auto" w:fill="1E1E1E"/>
              <w:spacing w:line="35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</w:pPr>
            <w:proofErr w:type="gramStart"/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print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proofErr w:type="gramEnd"/>
            <w:r w:rsidRPr="006204EA">
              <w:rPr>
                <w:rFonts w:ascii="Courier New" w:eastAsia="Times New Roman" w:hAnsi="Courier New" w:cs="Courier New"/>
                <w:color w:val="CE9178"/>
                <w:sz w:val="26"/>
                <w:szCs w:val="26"/>
              </w:rPr>
              <w:t>"O valor total com desconto foi R$ {:.2f}"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.</w:t>
            </w:r>
            <w:r w:rsidRPr="006204EA">
              <w:rPr>
                <w:rFonts w:ascii="Courier New" w:eastAsia="Times New Roman" w:hAnsi="Courier New" w:cs="Courier New"/>
                <w:color w:val="DCDCAA"/>
                <w:sz w:val="26"/>
                <w:szCs w:val="26"/>
              </w:rPr>
              <w:t>format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(</w:t>
            </w:r>
            <w:r w:rsidRPr="006204EA">
              <w:rPr>
                <w:rFonts w:ascii="Courier New" w:eastAsia="Times New Roman" w:hAnsi="Courier New" w:cs="Courier New"/>
                <w:color w:val="D4D4D4"/>
                <w:sz w:val="26"/>
                <w:szCs w:val="26"/>
              </w:rPr>
              <w:t>valor_total_com_desconto</w:t>
            </w:r>
            <w:r w:rsidRPr="006204EA">
              <w:rPr>
                <w:rFonts w:ascii="Courier New" w:eastAsia="Times New Roman" w:hAnsi="Courier New" w:cs="Courier New"/>
                <w:color w:val="DCDCDC"/>
                <w:sz w:val="26"/>
                <w:szCs w:val="26"/>
              </w:rPr>
              <w:t>))</w:t>
            </w:r>
          </w:p>
        </w:tc>
      </w:tr>
    </w:tbl>
    <w:p w14:paraId="20BDE0E4" w14:textId="77777777" w:rsidR="004B75AF" w:rsidRDefault="004B75AF" w:rsidP="002B61A6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736765" w14:paraId="77145F23" w14:textId="77777777" w:rsidTr="008C22B6">
        <w:tc>
          <w:tcPr>
            <w:tcW w:w="9716" w:type="dxa"/>
            <w:shd w:val="clear" w:color="auto" w:fill="FFFFFF" w:themeFill="background1"/>
          </w:tcPr>
          <w:p w14:paraId="2F6955FC" w14:textId="77777777" w:rsidR="00736765" w:rsidRDefault="00736765" w:rsidP="00736765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</w:t>
            </w:r>
            <w:proofErr w:type="gramStart"/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Console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736765" w14:paraId="10656347" w14:textId="77777777" w:rsidTr="008C22B6">
        <w:tc>
          <w:tcPr>
            <w:tcW w:w="9716" w:type="dxa"/>
            <w:shd w:val="clear" w:color="auto" w:fill="FFFFFF" w:themeFill="background1"/>
          </w:tcPr>
          <w:p w14:paraId="6392C390" w14:textId="77777777" w:rsidR="00736765" w:rsidRPr="00493FB9" w:rsidRDefault="006204EA" w:rsidP="000814F5">
            <w:pPr>
              <w:ind w:firstLine="0"/>
              <w:jc w:val="left"/>
              <w:rPr>
                <w:rFonts w:eastAsia="Times New Roman"/>
                <w:color w:val="FF0000"/>
                <w:sz w:val="24"/>
                <w:szCs w:val="24"/>
              </w:rPr>
            </w:pPr>
            <w:r>
              <w:rPr>
                <w:rFonts w:eastAsia="Times New Roman"/>
                <w:noProof/>
                <w:color w:val="FF0000"/>
                <w:sz w:val="24"/>
                <w:szCs w:val="24"/>
              </w:rPr>
              <w:drawing>
                <wp:inline distT="0" distB="0" distL="0" distR="0" wp14:anchorId="1350AF10" wp14:editId="1958BB94">
                  <wp:extent cx="4109085" cy="949960"/>
                  <wp:effectExtent l="19050" t="0" r="5715" b="0"/>
                  <wp:docPr id="3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9085" cy="949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9E46DA" w14:textId="77777777" w:rsidR="00811557" w:rsidRDefault="00811557" w:rsidP="00811557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2F3575" w14:paraId="0AC6A707" w14:textId="77777777" w:rsidTr="00DE7B55">
        <w:tc>
          <w:tcPr>
            <w:tcW w:w="9716" w:type="dxa"/>
            <w:shd w:val="clear" w:color="auto" w:fill="113162"/>
          </w:tcPr>
          <w:p w14:paraId="7F10EB8A" w14:textId="77777777" w:rsidR="002F3575" w:rsidRDefault="007A7CB1" w:rsidP="00DE7B55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br w:type="page"/>
            </w:r>
            <w:r w:rsidR="002F3575">
              <w:rPr>
                <w:b/>
                <w:bCs/>
                <w:color w:val="F5A607"/>
                <w:sz w:val="40"/>
                <w:szCs w:val="40"/>
              </w:rPr>
              <w:t>QUESTÃO 2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(25 p</w:t>
            </w:r>
            <w:r w:rsidR="00DB041B">
              <w:rPr>
                <w:b/>
                <w:bCs/>
                <w:color w:val="F5A607"/>
                <w:sz w:val="40"/>
                <w:szCs w:val="40"/>
              </w:rPr>
              <w:t>on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4728FEE0" w14:textId="77777777" w:rsidR="00193343" w:rsidRPr="00D91FAE" w:rsidRDefault="00193343" w:rsidP="00DE7B55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04</w:t>
            </w:r>
          </w:p>
        </w:tc>
      </w:tr>
      <w:tr w:rsidR="002F3575" w14:paraId="6F9475DB" w14:textId="77777777" w:rsidTr="00DE7B55">
        <w:tc>
          <w:tcPr>
            <w:tcW w:w="9716" w:type="dxa"/>
          </w:tcPr>
          <w:p w14:paraId="02026E3F" w14:textId="77777777" w:rsidR="00CF4223" w:rsidRDefault="002F3575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35636F">
              <w:rPr>
                <w:b/>
                <w:bCs/>
                <w:color w:val="113162"/>
                <w:sz w:val="24"/>
                <w:szCs w:val="24"/>
              </w:rPr>
              <w:t xml:space="preserve">Você </w:t>
            </w:r>
            <w:r w:rsidR="0078570B">
              <w:rPr>
                <w:b/>
                <w:bCs/>
                <w:color w:val="113162"/>
                <w:sz w:val="24"/>
                <w:szCs w:val="24"/>
              </w:rPr>
              <w:t xml:space="preserve">e sua equipe de programadores foram contratados para desenvolver um app </w:t>
            </w:r>
            <w:r w:rsidR="00CF4223">
              <w:rPr>
                <w:b/>
                <w:bCs/>
                <w:color w:val="113162"/>
                <w:sz w:val="24"/>
                <w:szCs w:val="24"/>
              </w:rPr>
              <w:t xml:space="preserve">de vendas para uma lanchonete. </w:t>
            </w:r>
            <w:r w:rsidR="00A73DDF">
              <w:rPr>
                <w:b/>
                <w:bCs/>
                <w:color w:val="113162"/>
                <w:sz w:val="24"/>
                <w:szCs w:val="24"/>
              </w:rPr>
              <w:t>Você ficou com a parte de desenvolver a interface do cliente para retirada do produto.</w:t>
            </w:r>
          </w:p>
          <w:p w14:paraId="324C0AEE" w14:textId="77777777" w:rsidR="00A73DDF" w:rsidRPr="00CF4223" w:rsidRDefault="00A73DDF" w:rsidP="008E5068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A lanchonete possui 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seguinte tabela de produtos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 xml:space="preserve">listados </w:t>
            </w:r>
            <w:proofErr w:type="spellStart"/>
            <w:r w:rsidR="00D03ED5">
              <w:rPr>
                <w:b/>
                <w:bCs/>
                <w:color w:val="113162"/>
                <w:sz w:val="24"/>
                <w:szCs w:val="24"/>
              </w:rPr>
              <w:t>comsua</w:t>
            </w:r>
            <w:proofErr w:type="spellEnd"/>
            <w:r w:rsidR="00D03ED5">
              <w:rPr>
                <w:b/>
                <w:bCs/>
                <w:color w:val="113162"/>
                <w:sz w:val="24"/>
                <w:szCs w:val="24"/>
              </w:rPr>
              <w:t xml:space="preserve"> descrição,</w:t>
            </w:r>
            <w:r w:rsidR="002641B6">
              <w:rPr>
                <w:b/>
                <w:bCs/>
                <w:color w:val="113162"/>
                <w:sz w:val="24"/>
                <w:szCs w:val="24"/>
              </w:rPr>
              <w:t xml:space="preserve"> códigos e </w:t>
            </w:r>
            <w:r w:rsidR="00D03ED5">
              <w:rPr>
                <w:b/>
                <w:bCs/>
                <w:color w:val="113162"/>
                <w:sz w:val="24"/>
                <w:szCs w:val="24"/>
              </w:rPr>
              <w:t>valores</w:t>
            </w:r>
            <w:r w:rsidR="00AE641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tbl>
            <w:tblPr>
              <w:tblStyle w:val="TabeladeGrade4-nfase61"/>
              <w:tblW w:w="9579" w:type="dxa"/>
              <w:tblLayout w:type="fixed"/>
              <w:tblLook w:val="04A0" w:firstRow="1" w:lastRow="0" w:firstColumn="1" w:lastColumn="0" w:noHBand="0" w:noVBand="1"/>
            </w:tblPr>
            <w:tblGrid>
              <w:gridCol w:w="1919"/>
              <w:gridCol w:w="5611"/>
              <w:gridCol w:w="2049"/>
            </w:tblGrid>
            <w:tr w:rsidR="00D03ED5" w14:paraId="6A34EE0B" w14:textId="77777777" w:rsidTr="00EF559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2A4C0E1A" w14:textId="77777777" w:rsidR="00D03ED5" w:rsidRPr="009E6C5A" w:rsidRDefault="00D03ED5" w:rsidP="00EF5594">
                  <w:pPr>
                    <w:ind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Código</w:t>
                  </w:r>
                </w:p>
              </w:tc>
              <w:tc>
                <w:tcPr>
                  <w:tcW w:w="5611" w:type="dxa"/>
                </w:tcPr>
                <w:p w14:paraId="42C5CA6B" w14:textId="77777777" w:rsidR="00D03ED5" w:rsidRPr="009E6C5A" w:rsidRDefault="00D03ED5" w:rsidP="00EF5594">
                  <w:pPr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 w:rsidRPr="009E6C5A">
                    <w:rPr>
                      <w:sz w:val="24"/>
                      <w:szCs w:val="24"/>
                    </w:rPr>
                    <w:t>Des</w:t>
                  </w:r>
                  <w:r>
                    <w:rPr>
                      <w:sz w:val="24"/>
                      <w:szCs w:val="24"/>
                    </w:rPr>
                    <w:t>crição</w:t>
                  </w:r>
                </w:p>
              </w:tc>
              <w:tc>
                <w:tcPr>
                  <w:tcW w:w="2049" w:type="dxa"/>
                </w:tcPr>
                <w:p w14:paraId="38F355F2" w14:textId="77777777" w:rsidR="00D03ED5" w:rsidRPr="009E6C5A" w:rsidRDefault="00D03ED5" w:rsidP="00EF5594">
                  <w:pPr>
                    <w:tabs>
                      <w:tab w:val="left" w:pos="1185"/>
                    </w:tabs>
                    <w:ind w:firstLine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Valor(R$)</w:t>
                  </w:r>
                </w:p>
              </w:tc>
            </w:tr>
            <w:tr w:rsidR="00D03ED5" w14:paraId="329C55FB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0B9D00A1" w14:textId="77777777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5611" w:type="dxa"/>
                </w:tcPr>
                <w:p w14:paraId="212DD1CB" w14:textId="77777777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</w:t>
                  </w:r>
                </w:p>
              </w:tc>
              <w:tc>
                <w:tcPr>
                  <w:tcW w:w="2049" w:type="dxa"/>
                </w:tcPr>
                <w:p w14:paraId="75D62026" w14:textId="77777777" w:rsidR="00D03ED5" w:rsidRDefault="00AE641F" w:rsidP="00EF5594">
                  <w:pPr>
                    <w:tabs>
                      <w:tab w:val="left" w:pos="1875"/>
                    </w:tabs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9</w:t>
                  </w:r>
                  <w:r w:rsidR="00EF5594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277EA6E4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329B418C" w14:textId="77777777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101</w:t>
                  </w:r>
                </w:p>
              </w:tc>
              <w:tc>
                <w:tcPr>
                  <w:tcW w:w="5611" w:type="dxa"/>
                </w:tcPr>
                <w:p w14:paraId="092E56A7" w14:textId="77777777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Cachorro-Quente Duplo</w:t>
                  </w:r>
                </w:p>
              </w:tc>
              <w:tc>
                <w:tcPr>
                  <w:tcW w:w="2049" w:type="dxa"/>
                </w:tcPr>
                <w:p w14:paraId="51BF0063" w14:textId="77777777" w:rsidR="00D03ED5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73799AF7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40D532E6" w14:textId="77777777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102</w:t>
                  </w:r>
                </w:p>
              </w:tc>
              <w:tc>
                <w:tcPr>
                  <w:tcW w:w="5611" w:type="dxa"/>
                </w:tcPr>
                <w:p w14:paraId="4E0E72A0" w14:textId="77777777" w:rsidR="00D03ED5" w:rsidRDefault="005D41EC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proofErr w:type="spellStart"/>
                  <w:r w:rsidR="00C10D26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Egg</w:t>
                  </w:r>
                  <w:proofErr w:type="spellEnd"/>
                </w:p>
              </w:tc>
              <w:tc>
                <w:tcPr>
                  <w:tcW w:w="2049" w:type="dxa"/>
                </w:tcPr>
                <w:p w14:paraId="1B50527F" w14:textId="77777777" w:rsidR="00D03ED5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2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D03ED5" w14:paraId="54C2BCED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1B3AE4DA" w14:textId="77777777" w:rsidR="00D03ED5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5611" w:type="dxa"/>
                </w:tcPr>
                <w:p w14:paraId="3D6A410F" w14:textId="77777777" w:rsidR="00D03ED5" w:rsidRDefault="005D41EC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X-Salada</w:t>
                  </w:r>
                </w:p>
              </w:tc>
              <w:tc>
                <w:tcPr>
                  <w:tcW w:w="2049" w:type="dxa"/>
                </w:tcPr>
                <w:p w14:paraId="304EA954" w14:textId="77777777" w:rsidR="00D03ED5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13,00</w:t>
                  </w:r>
                </w:p>
              </w:tc>
            </w:tr>
            <w:tr w:rsidR="005D41EC" w14:paraId="2749D8B3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4DD6BFE4" w14:textId="77777777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104</w:t>
                  </w:r>
                </w:p>
              </w:tc>
              <w:tc>
                <w:tcPr>
                  <w:tcW w:w="5611" w:type="dxa"/>
                </w:tcPr>
                <w:p w14:paraId="428C67F8" w14:textId="77777777" w:rsidR="005D41EC" w:rsidRDefault="00EF5594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</w:t>
                  </w:r>
                  <w:r w:rsidR="00AE641F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Bacon</w:t>
                  </w:r>
                </w:p>
              </w:tc>
              <w:tc>
                <w:tcPr>
                  <w:tcW w:w="2049" w:type="dxa"/>
                </w:tcPr>
                <w:p w14:paraId="1F7D5C47" w14:textId="77777777" w:rsidR="005D41EC" w:rsidRDefault="00C10D26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14,00</w:t>
                  </w:r>
                </w:p>
              </w:tc>
            </w:tr>
            <w:tr w:rsidR="005D41EC" w14:paraId="4BEE1890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570B1AC0" w14:textId="77777777" w:rsidR="005D41EC" w:rsidRDefault="005D41EC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105</w:t>
                  </w:r>
                </w:p>
              </w:tc>
              <w:tc>
                <w:tcPr>
                  <w:tcW w:w="5611" w:type="dxa"/>
                </w:tcPr>
                <w:p w14:paraId="600E1BC7" w14:textId="77777777" w:rsidR="005D41EC" w:rsidRDefault="00EF5594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X-Tudo</w:t>
                  </w:r>
                </w:p>
              </w:tc>
              <w:tc>
                <w:tcPr>
                  <w:tcW w:w="2049" w:type="dxa"/>
                </w:tcPr>
                <w:p w14:paraId="184C8DF1" w14:textId="77777777" w:rsidR="005D41EC" w:rsidRDefault="00C10D26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1</w:t>
                  </w:r>
                  <w:r w:rsidR="00B42A73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7</w:t>
                  </w: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,00</w:t>
                  </w:r>
                </w:p>
              </w:tc>
            </w:tr>
            <w:tr w:rsidR="001C140D" w14:paraId="55F684FF" w14:textId="77777777" w:rsidTr="00EF559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08312721" w14:textId="77777777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5611" w:type="dxa"/>
                </w:tcPr>
                <w:p w14:paraId="60B6D628" w14:textId="77777777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Refrigerante Lata</w:t>
                  </w:r>
                </w:p>
              </w:tc>
              <w:tc>
                <w:tcPr>
                  <w:tcW w:w="2049" w:type="dxa"/>
                </w:tcPr>
                <w:p w14:paraId="6142AD12" w14:textId="77777777" w:rsidR="001C140D" w:rsidRDefault="001C140D" w:rsidP="00EF5594">
                  <w:pPr>
                    <w:ind w:firstLine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5,00</w:t>
                  </w:r>
                </w:p>
              </w:tc>
            </w:tr>
            <w:tr w:rsidR="001C140D" w14:paraId="530CFF7A" w14:textId="77777777" w:rsidTr="00EF5594">
              <w:trPr>
                <w:trHeight w:val="2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19" w:type="dxa"/>
                </w:tcPr>
                <w:p w14:paraId="6D591555" w14:textId="77777777" w:rsidR="001C140D" w:rsidRDefault="001C140D" w:rsidP="00EF5594">
                  <w:pPr>
                    <w:ind w:firstLine="0"/>
                    <w:jc w:val="center"/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 w:val="0"/>
                      <w:bCs w:val="0"/>
                      <w:color w:val="1F3864" w:themeColor="accent5" w:themeShade="80"/>
                      <w:sz w:val="24"/>
                      <w:szCs w:val="24"/>
                    </w:rPr>
                    <w:lastRenderedPageBreak/>
                    <w:t>201</w:t>
                  </w:r>
                </w:p>
              </w:tc>
              <w:tc>
                <w:tcPr>
                  <w:tcW w:w="5611" w:type="dxa"/>
                </w:tcPr>
                <w:p w14:paraId="0D9450E6" w14:textId="77777777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Chá Gelado</w:t>
                  </w:r>
                </w:p>
              </w:tc>
              <w:tc>
                <w:tcPr>
                  <w:tcW w:w="2049" w:type="dxa"/>
                </w:tcPr>
                <w:p w14:paraId="0DF03424" w14:textId="77777777" w:rsidR="001C140D" w:rsidRDefault="001C140D" w:rsidP="00EF5594">
                  <w:pPr>
                    <w:ind w:firstLine="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4,00</w:t>
                  </w:r>
                </w:p>
              </w:tc>
            </w:tr>
          </w:tbl>
          <w:p w14:paraId="34B1C037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2227D01B" w14:textId="77777777" w:rsidR="002F3575" w:rsidRDefault="002F3575" w:rsidP="00DE7B55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6C675247" w14:textId="77777777" w:rsidR="002F3575" w:rsidRDefault="002F3575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Entre com </w:t>
            </w:r>
            <w:r w:rsidR="009934A7">
              <w:rPr>
                <w:b/>
                <w:bCs/>
                <w:color w:val="1F3864" w:themeColor="accent5" w:themeShade="80"/>
                <w:sz w:val="24"/>
                <w:szCs w:val="24"/>
              </w:rPr>
              <w:t>o código do produto desejado;</w:t>
            </w:r>
          </w:p>
          <w:p w14:paraId="52CC7004" w14:textId="77777777" w:rsidR="009934A7" w:rsidRDefault="009934A7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Pergunte se o cliente quer pedir mais alguma</w:t>
            </w:r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gramStart"/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coisa(</w:t>
            </w:r>
            <w:proofErr w:type="gramEnd"/>
            <w:r w:rsidR="00432CD0">
              <w:rPr>
                <w:b/>
                <w:bCs/>
                <w:color w:val="1F3864" w:themeColor="accent5" w:themeShade="80"/>
                <w:sz w:val="24"/>
                <w:szCs w:val="24"/>
              </w:rPr>
              <w:t>se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sim repetir o passo item 2</w:t>
            </w:r>
            <w:r w:rsidR="000D1DDA">
              <w:rPr>
                <w:b/>
                <w:bCs/>
                <w:color w:val="1F3864" w:themeColor="accent5" w:themeShade="80"/>
                <w:sz w:val="24"/>
                <w:szCs w:val="24"/>
              </w:rPr>
              <w:t>.  Caso contr</w:t>
            </w:r>
            <w:r w:rsidR="00A0698F">
              <w:rPr>
                <w:b/>
                <w:bCs/>
                <w:color w:val="1F3864" w:themeColor="accent5" w:themeShade="80"/>
                <w:sz w:val="24"/>
                <w:szCs w:val="24"/>
              </w:rPr>
              <w:t>ário ir para próximo passo</w:t>
            </w:r>
            <w:r w:rsidR="00371DFD">
              <w:rPr>
                <w:b/>
                <w:bCs/>
                <w:color w:val="1F3864" w:themeColor="accent5" w:themeShade="80"/>
                <w:sz w:val="24"/>
                <w:szCs w:val="24"/>
              </w:rPr>
              <w:t>)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07F23DF8" w14:textId="77777777" w:rsidR="00184876" w:rsidRPr="00184876" w:rsidRDefault="00A0698F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Encerre a conta do cliente com o valor total</w:t>
            </w:r>
            <w:r w:rsidR="00184876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734017E0" w14:textId="77777777" w:rsidR="00A53D8E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utilizar estruturas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,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elif</w:t>
            </w:r>
            <w:proofErr w:type="spellEnd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e </w:t>
            </w:r>
            <w:proofErr w:type="spellStart"/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else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7CE0E2D5" w14:textId="77777777" w:rsidR="00A53D8E" w:rsidRPr="00FD198D" w:rsidRDefault="00A53D8E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ind w:hanging="357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Se a pessoa digitar um NÚMERO diferente dos da tabela printar na tela: ‘opção inválida’ e voltar para o </w:t>
            </w:r>
            <w:r w:rsidR="00F13EE2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menu 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FD198D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5A6B0C53" w14:textId="77777777" w:rsidR="002F3575" w:rsidRPr="00A61C46" w:rsidRDefault="00184876" w:rsidP="008E5068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utilizar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while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, break</w:t>
            </w:r>
            <w:r w:rsidR="007B3916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, continue 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(EXIGÊNCIA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="0069085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57C4AB3C" w14:textId="77777777" w:rsidR="0069085D" w:rsidRPr="00A61C46" w:rsidRDefault="0069085D" w:rsidP="008E5068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continue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else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</w:t>
            </w:r>
            <w:r w:rsidR="00FD198D"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que</w:t>
            </w: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verifica a opção inválida)</w:t>
            </w:r>
          </w:p>
          <w:p w14:paraId="2EEA09E5" w14:textId="77777777" w:rsidR="002F3575" w:rsidRPr="004C494F" w:rsidRDefault="00FD198D" w:rsidP="000F41F9">
            <w:pPr>
              <w:pStyle w:val="PargrafodaLista"/>
              <w:numPr>
                <w:ilvl w:val="1"/>
                <w:numId w:val="2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(DICA: utilizar o break dentro </w:t>
            </w:r>
            <w:proofErr w:type="spellStart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elif</w:t>
            </w:r>
            <w:proofErr w:type="spellEnd"/>
            <w:r w:rsidRPr="00A61C46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que verifica a opção sair)</w:t>
            </w:r>
          </w:p>
          <w:p w14:paraId="638A5BA6" w14:textId="77777777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dois pedidos</w:t>
            </w:r>
          </w:p>
          <w:p w14:paraId="4DEAD7C1" w14:textId="77777777" w:rsidR="004C494F" w:rsidRPr="004C494F" w:rsidRDefault="004C494F" w:rsidP="004C494F">
            <w:pPr>
              <w:pStyle w:val="PargrafodaLista"/>
              <w:numPr>
                <w:ilvl w:val="0"/>
                <w:numId w:val="2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4C494F">
              <w:rPr>
                <w:b/>
                <w:bCs/>
                <w:color w:val="FF0000"/>
                <w:sz w:val="24"/>
                <w:szCs w:val="24"/>
              </w:rPr>
              <w:t>Colocar um exemplo de SAIDA DE CONSOLE com erro ao digitar no pedido</w:t>
            </w:r>
          </w:p>
          <w:p w14:paraId="4563E8E5" w14:textId="77777777" w:rsidR="00C45ADE" w:rsidRPr="006F0D05" w:rsidRDefault="00C45ADE" w:rsidP="00C45ADE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24EA749B" w14:textId="77777777" w:rsidR="00B168C4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323F7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7C20CA2B" wp14:editId="10F8D6AD">
                  <wp:extent cx="5524436" cy="5534025"/>
                  <wp:effectExtent l="0" t="0" r="63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811" cy="5559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8828DD" w14:textId="77777777" w:rsidR="000F41F9" w:rsidRPr="003A53D3" w:rsidRDefault="000F41F9" w:rsidP="00B168C4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</w:t>
            </w:r>
            <w:r w:rsidR="006167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</w:t>
            </w:r>
            <w:r w:rsidR="00EF0553">
              <w:rPr>
                <w:b/>
                <w:bCs/>
                <w:color w:val="1F3864" w:themeColor="accent5" w:themeShade="80"/>
                <w:sz w:val="24"/>
                <w:szCs w:val="24"/>
              </w:rPr>
              <w:t>Exemplo de programa co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m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>2</w:t>
            </w:r>
            <w:r w:rsidR="00E975A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itens pedido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(Sendo que um deles teve uma </w:t>
            </w:r>
            <w:r w:rsidR="00BB4B5A">
              <w:rPr>
                <w:b/>
                <w:bCs/>
                <w:color w:val="1F3864" w:themeColor="accent5" w:themeShade="80"/>
                <w:sz w:val="24"/>
                <w:szCs w:val="24"/>
              </w:rPr>
              <w:lastRenderedPageBreak/>
              <w:t xml:space="preserve">tentativa com erro) 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e no</w:t>
            </w:r>
            <w:r w:rsidR="001977CD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final o valor final é apresentado.</w:t>
            </w:r>
          </w:p>
        </w:tc>
      </w:tr>
    </w:tbl>
    <w:p w14:paraId="2D7A4F04" w14:textId="77777777" w:rsidR="006402B3" w:rsidRDefault="006402B3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6402B3" w14:paraId="5EB8B051" w14:textId="77777777" w:rsidTr="00627A5E">
        <w:tc>
          <w:tcPr>
            <w:tcW w:w="9716" w:type="dxa"/>
            <w:shd w:val="clear" w:color="auto" w:fill="FFFFFF" w:themeFill="background1"/>
          </w:tcPr>
          <w:p w14:paraId="48361B0D" w14:textId="77777777" w:rsidR="006402B3" w:rsidRDefault="006402B3" w:rsidP="00292E5B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</w:t>
            </w:r>
            <w:proofErr w:type="gramStart"/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Código</w:t>
            </w:r>
            <w:r w:rsidR="00DA2909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1F94F256" w14:textId="77777777" w:rsidTr="00627A5E">
        <w:tc>
          <w:tcPr>
            <w:tcW w:w="9716" w:type="dxa"/>
            <w:shd w:val="clear" w:color="auto" w:fill="FFFFFF" w:themeFill="background1"/>
          </w:tcPr>
          <w:p w14:paraId="55349DB4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Bem vindo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a lanchonete da Júlia Guarnieri"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E92E49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459869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"***************Cardápio***************"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98E59F4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51DB777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</w:p>
          <w:p w14:paraId="00141133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Código |            Descrição           | Valor | 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1CE47126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100    | Cachorro-Quente                |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9.00  |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02D58B50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101    | Cachorro-Quente Duplo          | 11.00 |"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554E284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102    | X-Egg                          | 12.00 |"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326BBF5A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103    | X-Salada                       | 13.00 |"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6A98B9D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104    | X-Bacon                        | 14.00 |"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001E0DEE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105    | X-Tudo                         | 17.00 |"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1C090601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200    | Refrigerante Lata              |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5.00  |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21382417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201    | Chá Gelado                     |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4.00  |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1CD5269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CDF47A2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tabela_produtos =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'Cachorro-Quente'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9.00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5CCBE240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101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'Cachorro-Quente Duplo'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11.00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14B39E46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102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'X-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Egg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12.00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49CBA1EB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103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'X-Salada'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13.00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240FA0F2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104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'X-Bacon'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14.00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069E1EF6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105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'X-Tudo'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17.00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7B167BE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'Refrigerante Lata'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},</w:t>
            </w:r>
          </w:p>
          <w:p w14:paraId="289D8559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201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'Chá Gelado'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4.00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}}</w:t>
            </w:r>
          </w:p>
          <w:p w14:paraId="3E11752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EC95B59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 = 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0.0</w:t>
            </w:r>
          </w:p>
          <w:p w14:paraId="4DC245EA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101010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#Entrada de dados e do loop</w:t>
            </w:r>
          </w:p>
          <w:p w14:paraId="0E90DC9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66B09B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3604CD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codigo =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"\nEntre com o código desejado (ou 'sair' para encerrar): 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0704652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E468172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'sair'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1E0BB18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157668E7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AA32FF2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#O valor digitado é convertido para um inteiro usando a função int(codigo)</w:t>
            </w:r>
          </w:p>
          <w:p w14:paraId="6173426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DC88F57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22FCF7A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int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F37511C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382F9E8D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#Se o valor não puder ser convertido para um inteiro, uma exceção do tipo ValueError é gerada</w:t>
            </w:r>
          </w:p>
          <w:p w14:paraId="15E258F9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77C0274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nOpção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inválida."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B76E63E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7B6BCB03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15820E8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not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4F00B9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tabela_produtos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CF356F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nOpção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inválida."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E5D5212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5D2269C8" w14:textId="77777777" w:rsidR="004F00B9" w:rsidRPr="004F00B9" w:rsidRDefault="004F00B9" w:rsidP="004F00B9">
            <w:pPr>
              <w:shd w:val="clear" w:color="auto" w:fill="1E1E1E"/>
              <w:spacing w:after="240"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C411791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produto =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tabela_produtos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</w:p>
          <w:p w14:paraId="3831DD75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C09ABCA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4F00B9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#Guarda a soma dos valores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pra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 mostrar no final</w:t>
            </w:r>
          </w:p>
          <w:p w14:paraId="4A105FDD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total += produto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</w:p>
          <w:p w14:paraId="713A884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D8C3588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"\nVocê pediu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'descrição'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no valor de R$ 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produto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:.2f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6EEA5E8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C5F86BA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resposta =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"\nDeseja pedir mais alguma coisa? (1-sim /0-não) 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7C0786A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DD87B9C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resposta ==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'0'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50AE84F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6E7F1A54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resposta !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= 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'1'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D21FD7B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nOpção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inválida."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C061FFD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4F00B9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continue</w:t>
            </w:r>
          </w:p>
          <w:p w14:paraId="5206119D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DDE92AB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total a ser pago é: R$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4F00B9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total</w:t>
            </w:r>
            <w:r w:rsidRPr="004F00B9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:.2f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EAD93C4" w14:textId="77777777" w:rsidR="004F00B9" w:rsidRPr="004F00B9" w:rsidRDefault="004F00B9" w:rsidP="004F00B9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4F00B9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nObrigada</w:t>
            </w:r>
            <w:proofErr w:type="spellEnd"/>
            <w:r w:rsidRPr="004F00B9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pela preferência!"</w:t>
            </w:r>
            <w:r w:rsidRPr="004F00B9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1B10837" w14:textId="239639D0" w:rsidR="008D2BAC" w:rsidRPr="008D2BAC" w:rsidRDefault="008D2BAC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3021843E" w14:textId="77777777" w:rsidR="006402B3" w:rsidRDefault="006402B3" w:rsidP="006402B3">
      <w:pPr>
        <w:ind w:firstLine="0"/>
      </w:pPr>
    </w:p>
    <w:p w14:paraId="00640EE7" w14:textId="77777777" w:rsidR="004F00B9" w:rsidRDefault="004F00B9" w:rsidP="006402B3">
      <w:pPr>
        <w:ind w:firstLine="0"/>
      </w:pPr>
    </w:p>
    <w:p w14:paraId="1DB65C35" w14:textId="77777777" w:rsidR="004F00B9" w:rsidRDefault="004F00B9" w:rsidP="006402B3">
      <w:pPr>
        <w:ind w:firstLine="0"/>
      </w:pPr>
    </w:p>
    <w:p w14:paraId="1DEE7A94" w14:textId="77777777" w:rsidR="004F00B9" w:rsidRDefault="004F00B9" w:rsidP="006402B3">
      <w:pPr>
        <w:ind w:firstLine="0"/>
      </w:pPr>
    </w:p>
    <w:p w14:paraId="3DA7FE78" w14:textId="77777777" w:rsidR="004F00B9" w:rsidRDefault="004F00B9" w:rsidP="006402B3">
      <w:pPr>
        <w:ind w:firstLine="0"/>
      </w:pPr>
    </w:p>
    <w:p w14:paraId="775EA565" w14:textId="77777777" w:rsidR="004F00B9" w:rsidRDefault="004F00B9" w:rsidP="006402B3">
      <w:pPr>
        <w:ind w:firstLine="0"/>
      </w:pPr>
    </w:p>
    <w:p w14:paraId="531026E8" w14:textId="77777777" w:rsidR="004F00B9" w:rsidRDefault="004F00B9" w:rsidP="006402B3">
      <w:pPr>
        <w:ind w:firstLine="0"/>
      </w:pPr>
    </w:p>
    <w:p w14:paraId="0BE3C38C" w14:textId="77777777" w:rsidR="004F00B9" w:rsidRDefault="004F00B9" w:rsidP="006402B3">
      <w:pPr>
        <w:ind w:firstLine="0"/>
      </w:pPr>
    </w:p>
    <w:p w14:paraId="7122D855" w14:textId="77777777" w:rsidR="004F00B9" w:rsidRDefault="004F00B9" w:rsidP="006402B3">
      <w:pPr>
        <w:ind w:firstLine="0"/>
      </w:pPr>
    </w:p>
    <w:p w14:paraId="799EEBB8" w14:textId="77777777" w:rsidR="004F00B9" w:rsidRDefault="004F00B9" w:rsidP="006402B3">
      <w:pPr>
        <w:ind w:firstLine="0"/>
      </w:pPr>
    </w:p>
    <w:p w14:paraId="2131D2BB" w14:textId="77777777" w:rsidR="004F00B9" w:rsidRDefault="004F00B9" w:rsidP="006402B3">
      <w:pPr>
        <w:ind w:firstLine="0"/>
      </w:pPr>
    </w:p>
    <w:p w14:paraId="0E8216E9" w14:textId="77777777" w:rsidR="004F00B9" w:rsidRDefault="004F00B9" w:rsidP="006402B3">
      <w:pPr>
        <w:ind w:firstLine="0"/>
      </w:pPr>
    </w:p>
    <w:p w14:paraId="645B8CA2" w14:textId="77777777" w:rsidR="004F00B9" w:rsidRDefault="004F00B9" w:rsidP="006402B3">
      <w:pPr>
        <w:ind w:firstLine="0"/>
      </w:pPr>
    </w:p>
    <w:p w14:paraId="50E300FF" w14:textId="77777777" w:rsidR="004F00B9" w:rsidRDefault="004F00B9" w:rsidP="006402B3">
      <w:pPr>
        <w:ind w:firstLine="0"/>
      </w:pPr>
    </w:p>
    <w:p w14:paraId="2D40A7B9" w14:textId="77777777" w:rsidR="004F00B9" w:rsidRDefault="004F00B9" w:rsidP="006402B3">
      <w:pPr>
        <w:ind w:firstLine="0"/>
      </w:pPr>
    </w:p>
    <w:p w14:paraId="57EBE3B7" w14:textId="77777777" w:rsidR="004F00B9" w:rsidRDefault="004F00B9" w:rsidP="006402B3">
      <w:pPr>
        <w:ind w:firstLine="0"/>
      </w:pPr>
    </w:p>
    <w:p w14:paraId="00AE1029" w14:textId="77777777" w:rsidR="004F00B9" w:rsidRDefault="004F00B9" w:rsidP="006402B3">
      <w:pPr>
        <w:ind w:firstLine="0"/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E272DC" w14:paraId="3C5FE634" w14:textId="77777777" w:rsidTr="007224A9">
        <w:tc>
          <w:tcPr>
            <w:tcW w:w="9716" w:type="dxa"/>
            <w:shd w:val="clear" w:color="auto" w:fill="FFFFFF" w:themeFill="background1"/>
          </w:tcPr>
          <w:p w14:paraId="10DAFE71" w14:textId="77777777" w:rsidR="00E272DC" w:rsidRDefault="00E272DC" w:rsidP="007224A9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</w:t>
            </w:r>
            <w:proofErr w:type="gramStart"/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Console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E272DC" w14:paraId="06BD87F4" w14:textId="77777777" w:rsidTr="007224A9">
        <w:tc>
          <w:tcPr>
            <w:tcW w:w="9716" w:type="dxa"/>
            <w:shd w:val="clear" w:color="auto" w:fill="FFFFFF" w:themeFill="background1"/>
          </w:tcPr>
          <w:p w14:paraId="7CB76E29" w14:textId="77777777" w:rsidR="00E477BA" w:rsidRDefault="004F00B9" w:rsidP="007224A9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749E911" wp14:editId="297F0493">
                  <wp:extent cx="5886450" cy="5476875"/>
                  <wp:effectExtent l="0" t="0" r="0" b="9525"/>
                  <wp:docPr id="9352441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524413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FFF742" w14:textId="2ECCAA8B" w:rsidR="007224A9" w:rsidRPr="008D2BAC" w:rsidRDefault="007224A9" w:rsidP="007224A9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  <w:tr w:rsidR="006402B3" w14:paraId="78BE28A3" w14:textId="77777777" w:rsidTr="007224A9">
        <w:tc>
          <w:tcPr>
            <w:tcW w:w="9716" w:type="dxa"/>
            <w:shd w:val="clear" w:color="auto" w:fill="113162"/>
          </w:tcPr>
          <w:p w14:paraId="3015617A" w14:textId="77777777" w:rsidR="006402B3" w:rsidRDefault="006402B3" w:rsidP="007224A9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QUESTÃO 3</w:t>
            </w:r>
            <w:r w:rsidR="00DC2713">
              <w:rPr>
                <w:b/>
                <w:bCs/>
                <w:color w:val="F5A607"/>
                <w:sz w:val="40"/>
                <w:szCs w:val="40"/>
              </w:rPr>
              <w:t xml:space="preserve"> de </w:t>
            </w:r>
            <w:r w:rsidR="004664B7">
              <w:rPr>
                <w:b/>
                <w:bCs/>
                <w:color w:val="F5A607"/>
                <w:sz w:val="40"/>
                <w:szCs w:val="40"/>
              </w:rPr>
              <w:t>4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 xml:space="preserve"> (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25 pontos</w:t>
            </w:r>
            <w:r w:rsidR="008F1D97">
              <w:rPr>
                <w:b/>
                <w:bCs/>
                <w:color w:val="F5A607"/>
                <w:sz w:val="40"/>
                <w:szCs w:val="40"/>
              </w:rPr>
              <w:t>)</w:t>
            </w:r>
          </w:p>
          <w:p w14:paraId="3F4943E3" w14:textId="77777777" w:rsidR="006402B3" w:rsidRPr="00D91FAE" w:rsidRDefault="006402B3" w:rsidP="007224A9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05</w:t>
            </w:r>
          </w:p>
        </w:tc>
      </w:tr>
      <w:tr w:rsidR="006402B3" w14:paraId="368F1CF4" w14:textId="77777777" w:rsidTr="007224A9">
        <w:tc>
          <w:tcPr>
            <w:tcW w:w="9716" w:type="dxa"/>
          </w:tcPr>
          <w:p w14:paraId="3229F8DD" w14:textId="77777777" w:rsidR="003A6852" w:rsidRDefault="006402B3" w:rsidP="007224A9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 w:rsidR="002B454F"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4664B7">
              <w:rPr>
                <w:b/>
                <w:bCs/>
                <w:color w:val="113162"/>
                <w:sz w:val="24"/>
                <w:szCs w:val="24"/>
              </w:rPr>
              <w:t xml:space="preserve">e sua equipe foram contratados por uma empresa de logística 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que acabou de entrar no ramo. Essa empresa trabalha com encomendas de pequeno 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>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médio</w:t>
            </w:r>
            <w:r w:rsidR="003A6852">
              <w:rPr>
                <w:b/>
                <w:bCs/>
                <w:color w:val="113162"/>
                <w:sz w:val="24"/>
                <w:szCs w:val="24"/>
              </w:rPr>
              <w:t xml:space="preserve"> porte</w:t>
            </w:r>
            <w:r w:rsidR="00045FF3">
              <w:rPr>
                <w:b/>
                <w:bCs/>
                <w:color w:val="113162"/>
                <w:sz w:val="24"/>
                <w:szCs w:val="24"/>
              </w:rPr>
              <w:t xml:space="preserve"> e opera somente entre 3 cidades.</w:t>
            </w:r>
          </w:p>
          <w:p w14:paraId="0F3D15AC" w14:textId="77777777" w:rsidR="005D7B8B" w:rsidRDefault="003A6852" w:rsidP="007224A9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O valor que a empresa cobra por objeto é dado pela seguinte equação:</w:t>
            </w:r>
          </w:p>
          <w:p w14:paraId="357523BA" w14:textId="77777777" w:rsidR="005C348E" w:rsidRPr="005D7B8B" w:rsidRDefault="00B76A8D" w:rsidP="007224A9">
            <w:pPr>
              <w:spacing w:before="120" w:after="120"/>
              <w:ind w:firstLine="0"/>
              <w:jc w:val="center"/>
              <w:rPr>
                <w:b/>
                <w:bCs/>
                <w:color w:val="113162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113162"/>
                  <w:sz w:val="24"/>
                  <w:szCs w:val="24"/>
                </w:rPr>
                <m:t>total=dimensões*peso*rota</m:t>
              </m:r>
            </m:oMath>
            <w:r w:rsidR="00AB30F2">
              <w:rPr>
                <w:b/>
                <w:bCs/>
                <w:color w:val="113162"/>
                <w:sz w:val="24"/>
                <w:szCs w:val="24"/>
              </w:rPr>
              <w:t xml:space="preserve"> que você e sua equipe</w:t>
            </w:r>
          </w:p>
          <w:p w14:paraId="69E871E8" w14:textId="77777777" w:rsidR="00596FE5" w:rsidRDefault="005D7B8B" w:rsidP="007224A9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Em que 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cada uma das variáveis que compõe o preço total é </w:t>
            </w:r>
            <w:r w:rsidR="004F696F">
              <w:rPr>
                <w:b/>
                <w:bCs/>
                <w:color w:val="113162"/>
                <w:sz w:val="24"/>
                <w:szCs w:val="24"/>
              </w:rPr>
              <w:t>quantizada</w:t>
            </w:r>
            <w:r w:rsidR="00596FE5">
              <w:rPr>
                <w:b/>
                <w:bCs/>
                <w:color w:val="113162"/>
                <w:sz w:val="24"/>
                <w:szCs w:val="24"/>
              </w:rPr>
              <w:t xml:space="preserve"> da seguinte maneira:</w:t>
            </w:r>
          </w:p>
          <w:p w14:paraId="1566BB3C" w14:textId="77777777" w:rsidR="00596FE5" w:rsidRDefault="00596FE5" w:rsidP="007224A9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81"/>
              <w:gridCol w:w="4509"/>
            </w:tblGrid>
            <w:tr w:rsidR="00596FE5" w14:paraId="022672F8" w14:textId="77777777" w:rsidTr="00C93B49">
              <w:tc>
                <w:tcPr>
                  <w:tcW w:w="4981" w:type="dxa"/>
                </w:tcPr>
                <w:p w14:paraId="21299A21" w14:textId="77777777" w:rsidR="00DD36C2" w:rsidRPr="00DD36C2" w:rsidRDefault="00DD36C2" w:rsidP="007224A9">
                  <w:pPr>
                    <w:framePr w:hSpace="141" w:wrap="around" w:vAnchor="text" w:hAnchor="text" w:y="1"/>
                    <w:suppressOverlap/>
                    <w:jc w:val="left"/>
                    <w:rPr>
                      <w:b/>
                      <w:bCs/>
                    </w:rPr>
                  </w:pPr>
                  <w:r w:rsidRPr="00DD36C2">
                    <w:rPr>
                      <w:b/>
                      <w:bCs/>
                    </w:rPr>
                    <w:lastRenderedPageBreak/>
                    <w:t xml:space="preserve">Quadro 1: Dimensões versus </w:t>
                  </w:r>
                  <w:r w:rsidR="00142418">
                    <w:rPr>
                      <w:b/>
                      <w:bCs/>
                    </w:rPr>
                    <w:t>V</w:t>
                  </w:r>
                  <w:r w:rsidRPr="00DD36C2">
                    <w:rPr>
                      <w:b/>
                      <w:bCs/>
                    </w:rPr>
                    <w:t>alor</w:t>
                  </w:r>
                </w:p>
                <w:tbl>
                  <w:tblPr>
                    <w:tblStyle w:val="TabeladeGrade4-nfase41"/>
                    <w:tblW w:w="4873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314"/>
                    <w:gridCol w:w="1559"/>
                  </w:tblGrid>
                  <w:tr w:rsidR="00E43996" w14:paraId="54745C57" w14:textId="77777777" w:rsidTr="00850194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540AB9B5" w14:textId="77777777" w:rsidR="00E43996" w:rsidRPr="00A34CE4" w:rsidRDefault="0014241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d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imensões (cm³)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3A8326CD" w14:textId="77777777" w:rsidR="00E43996" w:rsidRPr="00A34CE4" w:rsidRDefault="0014241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v</w:t>
                        </w:r>
                        <w:r w:rsidR="00CD5977" w:rsidRPr="00A34CE4">
                          <w:rPr>
                            <w:sz w:val="24"/>
                            <w:szCs w:val="24"/>
                          </w:rPr>
                          <w:t>alor</w:t>
                        </w:r>
                        <w:r w:rsidR="00E01AEB" w:rsidRPr="00A34CE4">
                          <w:rPr>
                            <w:sz w:val="24"/>
                            <w:szCs w:val="24"/>
                          </w:rPr>
                          <w:t xml:space="preserve"> (R$)</w:t>
                        </w:r>
                      </w:p>
                    </w:tc>
                  </w:tr>
                  <w:tr w:rsidR="00E43996" w14:paraId="5AD5026A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0F075598" w14:textId="77777777" w:rsidR="00E43996" w:rsidRPr="00CD5977" w:rsidRDefault="00850194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               v</w:t>
                        </w:r>
                        <w:r w:rsidR="00BC22ED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CD5977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76B4F7C" w14:textId="77777777" w:rsidR="00E43996" w:rsidRDefault="002D6ACC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</w:tr>
                  <w:tr w:rsidR="00E43996" w14:paraId="47B5A7DF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38CA8974" w14:textId="77777777" w:rsidR="00E43996" w:rsidRDefault="00E01AEB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</w:t>
                        </w:r>
                        <w:r w:rsidR="00A51D66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&lt;= volume &lt;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10000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D080506" w14:textId="77777777" w:rsidR="00E43996" w:rsidRDefault="00E01AEB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20</w:t>
                        </w:r>
                      </w:p>
                    </w:tc>
                  </w:tr>
                  <w:tr w:rsidR="00BD5138" w14:paraId="470F868B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1EF5F70C" w14:textId="77777777" w:rsidR="00BD5138" w:rsidRDefault="00BD513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10000 &lt;= volume &lt; 30000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5D134373" w14:textId="77777777" w:rsidR="00BD5138" w:rsidRDefault="00BD513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30</w:t>
                        </w:r>
                      </w:p>
                    </w:tc>
                  </w:tr>
                  <w:tr w:rsidR="00BD5138" w14:paraId="29B430D8" w14:textId="77777777" w:rsidTr="00850194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39A94E53" w14:textId="77777777" w:rsidR="00BD5138" w:rsidRDefault="00BD513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30000 &lt;= volume &lt;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2F2E9919" w14:textId="77777777" w:rsidR="00BD5138" w:rsidRDefault="00BD513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50</w:t>
                        </w:r>
                      </w:p>
                    </w:tc>
                  </w:tr>
                  <w:tr w:rsidR="00BD5138" w14:paraId="54B6B91E" w14:textId="77777777" w:rsidTr="00850194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314" w:type="dxa"/>
                      </w:tcPr>
                      <w:p w14:paraId="00C2A35E" w14:textId="77777777" w:rsidR="00BD5138" w:rsidRDefault="00C82392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v</w:t>
                        </w:r>
                        <w:r w:rsidR="00BD5138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olume&gt;= 100000</w:t>
                        </w:r>
                      </w:p>
                    </w:tc>
                    <w:tc>
                      <w:tcPr>
                        <w:tcW w:w="1559" w:type="dxa"/>
                      </w:tcPr>
                      <w:p w14:paraId="4601F8E8" w14:textId="77777777" w:rsidR="00BD5138" w:rsidRDefault="00BD513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 w:rsidRPr="00850194">
                          <w:rPr>
                            <w:b/>
                            <w:bCs/>
                            <w:color w:val="1F3864" w:themeColor="accent5" w:themeShade="80"/>
                          </w:rPr>
                          <w:t>Não é aceito</w:t>
                        </w:r>
                      </w:p>
                    </w:tc>
                  </w:tr>
                </w:tbl>
                <w:p w14:paraId="00E89B3B" w14:textId="77777777" w:rsidR="00A34CE4" w:rsidRDefault="00A34CE4" w:rsidP="007224A9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  <w:p w14:paraId="7697C60D" w14:textId="77777777" w:rsidR="00DD36C2" w:rsidRDefault="00DD36C2" w:rsidP="007224A9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4509" w:type="dxa"/>
                </w:tcPr>
                <w:p w14:paraId="3795D397" w14:textId="77777777" w:rsidR="00A34CE4" w:rsidRDefault="008A2C96" w:rsidP="007224A9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2: Peso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61"/>
                    <w:tblW w:w="0" w:type="auto"/>
                    <w:jc w:val="center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11"/>
                    <w:gridCol w:w="1843"/>
                  </w:tblGrid>
                  <w:tr w:rsidR="008A2C96" w14:paraId="7CBD2130" w14:textId="77777777" w:rsidTr="00C93B4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09E31868" w14:textId="77777777" w:rsidR="008A2C96" w:rsidRPr="00A34CE4" w:rsidRDefault="0014241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p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eso(kg)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682C0B5F" w14:textId="77777777" w:rsidR="008A2C96" w:rsidRPr="00A34CE4" w:rsidRDefault="0014241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58D47678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7EAF1AEE" w14:textId="77777777" w:rsidR="008A2C96" w:rsidRDefault="009C10C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peso &lt;</w:t>
                        </w:r>
                        <w:r w:rsidR="001B5D41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0.1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1EA91D44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458026A4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69D1BF58" w14:textId="77777777" w:rsidR="008A2C96" w:rsidRDefault="009C10C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0.1 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2EA6866F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703A24E3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60574502" w14:textId="77777777" w:rsidR="008A2C96" w:rsidRDefault="009C10C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&lt;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 w:rsidR="00EB63CF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10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EFF38FE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</w:tr>
                  <w:tr w:rsidR="008A2C96" w14:paraId="5E9BFF16" w14:textId="77777777" w:rsidTr="00C93B49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01A616A6" w14:textId="77777777" w:rsidR="008A2C96" w:rsidRDefault="00EB63CF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10  &lt;</w:t>
                        </w:r>
                        <w:proofErr w:type="gramEnd"/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 peso &lt;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5BBF8D49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  <w:tr w:rsidR="008A2C96" w14:paraId="52C49A1C" w14:textId="77777777" w:rsidTr="00C93B4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111" w:type="dxa"/>
                      </w:tcPr>
                      <w:p w14:paraId="2195E4EE" w14:textId="77777777" w:rsidR="008A2C96" w:rsidRDefault="00EB63CF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 xml:space="preserve">peso </w:t>
                        </w:r>
                        <w:r w:rsidR="00F8290C"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&gt; 30</w:t>
                        </w:r>
                      </w:p>
                    </w:tc>
                    <w:tc>
                      <w:tcPr>
                        <w:tcW w:w="1843" w:type="dxa"/>
                      </w:tcPr>
                      <w:p w14:paraId="0E7C548F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Não é aceito</w:t>
                        </w:r>
                      </w:p>
                    </w:tc>
                  </w:tr>
                </w:tbl>
                <w:p w14:paraId="5B590BCC" w14:textId="77777777" w:rsidR="008A2C96" w:rsidRDefault="008A2C96" w:rsidP="007224A9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</w:p>
              </w:tc>
            </w:tr>
            <w:tr w:rsidR="00596FE5" w14:paraId="1CC34345" w14:textId="77777777" w:rsidTr="00F35B26">
              <w:tc>
                <w:tcPr>
                  <w:tcW w:w="9490" w:type="dxa"/>
                  <w:gridSpan w:val="2"/>
                </w:tcPr>
                <w:p w14:paraId="1815501D" w14:textId="77777777" w:rsidR="00596FE5" w:rsidRDefault="008A2C96" w:rsidP="007224A9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 xml:space="preserve">Quadro 3: Rota </w:t>
                  </w:r>
                  <w:r w:rsidR="00142418"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versus multiplicador</w:t>
                  </w:r>
                </w:p>
                <w:tbl>
                  <w:tblPr>
                    <w:tblStyle w:val="TabeladeGrade4-nfase21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133"/>
                    <w:gridCol w:w="3131"/>
                  </w:tblGrid>
                  <w:tr w:rsidR="008A2C96" w14:paraId="3F45E0DD" w14:textId="77777777" w:rsidTr="00142418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04AF2EF9" w14:textId="77777777" w:rsidR="008A2C96" w:rsidRPr="00A34CE4" w:rsidRDefault="0014241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ota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4FA9C70B" w14:textId="77777777" w:rsidR="008A2C96" w:rsidRPr="00A34CE4" w:rsidRDefault="00142418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r w:rsidR="008A2C96" w:rsidRPr="00A34CE4">
                          <w:rPr>
                            <w:sz w:val="24"/>
                            <w:szCs w:val="24"/>
                          </w:rPr>
                          <w:t>ultiplicador</w:t>
                        </w:r>
                      </w:p>
                    </w:tc>
                  </w:tr>
                  <w:tr w:rsidR="008A2C96" w14:paraId="19077D79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76D05F64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RS - De Rio de Janeiro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32E868C1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54C0B4C2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4F6537C3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SR - De São Paulo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79192581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8A2C96" w14:paraId="2AD5033F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7FE349B8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BS -De Brasília até São Paulo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4D90107A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7D486CA1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48EA4314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SB - De São Paulo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5E1C4323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1.2</w:t>
                        </w:r>
                      </w:p>
                    </w:tc>
                  </w:tr>
                  <w:tr w:rsidR="008A2C96" w14:paraId="792B0155" w14:textId="77777777" w:rsidTr="00142418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5E7C514D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BR - De Brasília até Rio de Janeiro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6247D7B4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  <w:tr w:rsidR="008A2C96" w14:paraId="25C9BE55" w14:textId="77777777" w:rsidTr="00142418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133" w:type="dxa"/>
                      </w:tcPr>
                      <w:p w14:paraId="01DF1E22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left"/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 w:val="0"/>
                            <w:bCs w:val="0"/>
                            <w:color w:val="1F3864" w:themeColor="accent5" w:themeShade="80"/>
                            <w:sz w:val="24"/>
                            <w:szCs w:val="24"/>
                          </w:rPr>
                          <w:t>RB - Rio de Janeiro até Brasília</w:t>
                        </w:r>
                      </w:p>
                    </w:tc>
                    <w:tc>
                      <w:tcPr>
                        <w:tcW w:w="3131" w:type="dxa"/>
                      </w:tcPr>
                      <w:p w14:paraId="6793A264" w14:textId="77777777" w:rsidR="008A2C96" w:rsidRDefault="008A2C96" w:rsidP="007224A9">
                        <w:pPr>
                          <w:framePr w:hSpace="141" w:wrap="around" w:vAnchor="text" w:hAnchor="text" w:y="1"/>
                          <w:ind w:firstLine="0"/>
                          <w:suppressOverlap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1F3864" w:themeColor="accent5" w:themeShade="80"/>
                            <w:sz w:val="24"/>
                            <w:szCs w:val="24"/>
                          </w:rPr>
                          <w:t>1.5</w:t>
                        </w:r>
                      </w:p>
                    </w:tc>
                  </w:tr>
                </w:tbl>
                <w:p w14:paraId="479791DA" w14:textId="77777777" w:rsidR="008A2C96" w:rsidRDefault="00C75794" w:rsidP="007224A9">
                  <w:pPr>
                    <w:framePr w:hSpace="141" w:wrap="around" w:vAnchor="text" w:hAnchor="text" w:y="1"/>
                    <w:ind w:firstLine="0"/>
                    <w:suppressOverlap/>
                    <w:jc w:val="left"/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3864" w:themeColor="accent5" w:themeShade="80"/>
                      <w:sz w:val="24"/>
                      <w:szCs w:val="24"/>
                    </w:rPr>
                    <w:t>Obs.: Pode-se mudar o nome das cidades e siglas. Utilizando 3 cidades está ótimo</w:t>
                  </w:r>
                </w:p>
              </w:tc>
            </w:tr>
          </w:tbl>
          <w:p w14:paraId="09F87733" w14:textId="77777777" w:rsidR="006402B3" w:rsidRDefault="006402B3" w:rsidP="007224A9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1C019DCC" w14:textId="77777777" w:rsidR="006402B3" w:rsidRDefault="006402B3" w:rsidP="007224A9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050F4C6B" w14:textId="77777777" w:rsidR="004718EF" w:rsidRPr="004718EF" w:rsidRDefault="006402B3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a altura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>, comprimento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(em cm)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 </w:t>
            </w:r>
            <w:r w:rsidR="003070E5">
              <w:rPr>
                <w:b/>
                <w:bCs/>
                <w:color w:val="1F3864" w:themeColor="accent5" w:themeShade="80"/>
                <w:sz w:val="24"/>
                <w:szCs w:val="24"/>
              </w:rPr>
              <w:t>largura</w:t>
            </w:r>
            <w:r w:rsidR="001A2EBC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(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em </w:t>
            </w:r>
            <w:proofErr w:type="gramStart"/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cm)</w:t>
            </w:r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>do</w:t>
            </w:r>
            <w:proofErr w:type="gramEnd"/>
            <w:r w:rsidR="00EB2B62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objeto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. S</w:t>
            </w:r>
            <w:r w:rsidR="0002665B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 digitar um valor não numérico </w:t>
            </w:r>
            <w:r w:rsidR="004718EF">
              <w:rPr>
                <w:b/>
                <w:bCs/>
                <w:color w:val="1F3864" w:themeColor="accent5" w:themeShade="80"/>
                <w:sz w:val="24"/>
                <w:szCs w:val="24"/>
              </w:rPr>
              <w:t>e/ou as dimensões passarem do limite aceito repetir a pergunta</w:t>
            </w:r>
            <w:r w:rsidR="007932DA"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36F345EA" w14:textId="77777777" w:rsidR="004718EF" w:rsidRDefault="004718EF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o peso do objeto (em kg). Se digitar um valor não numérico e/ou o </w:t>
            </w:r>
            <w:r w:rsidR="00D93C9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peso passar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do limite aceito repetir a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pergunta;</w:t>
            </w:r>
          </w:p>
          <w:p w14:paraId="2DCDFFD2" w14:textId="77777777" w:rsidR="007932DA" w:rsidRPr="00D93C9E" w:rsidRDefault="00D93C9E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Pergunte a rota do objeto. Se digitar uma opção que não esteja na </w:t>
            </w:r>
            <w:proofErr w:type="spellStart"/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tabelarepetir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a pergunta;</w:t>
            </w:r>
          </w:p>
          <w:p w14:paraId="52DBDEA6" w14:textId="77777777" w:rsidR="006402B3" w:rsidRPr="00184876" w:rsidRDefault="006402B3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Encerre </w:t>
            </w:r>
            <w:r w:rsidR="00B22189">
              <w:rPr>
                <w:b/>
                <w:bCs/>
                <w:color w:val="1F3864" w:themeColor="accent5" w:themeShade="80"/>
                <w:sz w:val="24"/>
                <w:szCs w:val="24"/>
              </w:rPr>
              <w:t>o total a ser pago com base na equação desse enunciado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;</w:t>
            </w:r>
          </w:p>
          <w:p w14:paraId="57F96B75" w14:textId="77777777" w:rsidR="009C22CA" w:rsidRDefault="009C22CA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dimensoesObj</w:t>
            </w:r>
            <w:r w:rsidR="00581DB3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to</w:t>
            </w:r>
            <w:proofErr w:type="spellEnd"/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</w:t>
            </w:r>
            <w:r w:rsidR="00DD36C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1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de 3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);</w:t>
            </w:r>
          </w:p>
          <w:p w14:paraId="169C4997" w14:textId="77777777" w:rsidR="009C22CA" w:rsidRDefault="008F008F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</w:t>
            </w:r>
            <w:r w:rsidR="007E1F61">
              <w:rPr>
                <w:b/>
                <w:bCs/>
                <w:color w:val="1F3864" w:themeColor="accent5" w:themeShade="80"/>
                <w:highlight w:val="yellow"/>
              </w:rPr>
              <w:t>perguntar altura do objeto (em cm);</w:t>
            </w:r>
          </w:p>
          <w:p w14:paraId="04BFD06B" w14:textId="77777777" w:rsidR="007E1F61" w:rsidRDefault="007E1F61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comprimento do objeto (em cm);</w:t>
            </w:r>
          </w:p>
          <w:p w14:paraId="4DAB52F1" w14:textId="77777777" w:rsidR="007E1F61" w:rsidRDefault="007E1F61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316760">
              <w:rPr>
                <w:b/>
                <w:bCs/>
                <w:color w:val="1F3864" w:themeColor="accent5" w:themeShade="80"/>
                <w:highlight w:val="yellow"/>
              </w:rPr>
              <w:t>a largura do objeto (em cm)</w:t>
            </w:r>
          </w:p>
          <w:p w14:paraId="4099B8A0" w14:textId="77777777" w:rsidR="008F008F" w:rsidRDefault="00316760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Calcular o volume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 xml:space="preserve">em 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>cm)</w:t>
            </w: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da caixa </w:t>
            </w:r>
            <w:r w:rsidR="002A5221">
              <w:rPr>
                <w:b/>
                <w:bCs/>
                <w:color w:val="1F3864" w:themeColor="accent5" w:themeShade="80"/>
                <w:highlight w:val="yellow"/>
              </w:rPr>
              <w:t>p/a</w:t>
            </w:r>
            <w:r w:rsidR="00CA0687">
              <w:rPr>
                <w:b/>
                <w:bCs/>
                <w:color w:val="1F3864" w:themeColor="accent5" w:themeShade="80"/>
                <w:highlight w:val="yellow"/>
              </w:rPr>
              <w:t xml:space="preserve"> objeto 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(altura*largura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*comprimento</w:t>
            </w:r>
            <w:r w:rsidR="00BA4082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  <w:r w:rsidR="00396376">
              <w:rPr>
                <w:b/>
                <w:bCs/>
                <w:color w:val="1F3864" w:themeColor="accent5" w:themeShade="80"/>
                <w:highlight w:val="yellow"/>
              </w:rPr>
              <w:t>;</w:t>
            </w:r>
          </w:p>
          <w:p w14:paraId="644C9A21" w14:textId="77777777" w:rsidR="008F008F" w:rsidRDefault="00396376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Deve-se ter </w:t>
            </w:r>
            <w:proofErr w:type="spellStart"/>
            <w:r>
              <w:rPr>
                <w:b/>
                <w:bCs/>
                <w:color w:val="1F3864" w:themeColor="accent5" w:themeShade="80"/>
                <w:highlight w:val="yellow"/>
              </w:rPr>
              <w:t>try</w:t>
            </w:r>
            <w:proofErr w:type="spellEnd"/>
            <w:r>
              <w:rPr>
                <w:b/>
                <w:bCs/>
                <w:color w:val="1F3864" w:themeColor="accent5" w:themeShade="80"/>
                <w:highlight w:val="yellow"/>
              </w:rPr>
              <w:t>/</w:t>
            </w:r>
            <w:proofErr w:type="spellStart"/>
            <w:r>
              <w:rPr>
                <w:b/>
                <w:bCs/>
                <w:color w:val="1F3864" w:themeColor="accent5" w:themeShade="80"/>
                <w:highlight w:val="yellow"/>
              </w:rPr>
              <w:t>except</w:t>
            </w:r>
            <w:proofErr w:type="spellEnd"/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para o caso </w:t>
            </w:r>
            <w:proofErr w:type="gramStart"/>
            <w:r>
              <w:rPr>
                <w:b/>
                <w:bCs/>
                <w:color w:val="1F3864" w:themeColor="accent5" w:themeShade="80"/>
                <w:highlight w:val="yellow"/>
              </w:rPr>
              <w:t>do</w:t>
            </w:r>
            <w:proofErr w:type="gramEnd"/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 usuário digitar um valor não numérico;</w:t>
            </w:r>
          </w:p>
          <w:p w14:paraId="69C1D32E" w14:textId="77777777" w:rsidR="00DD36C2" w:rsidRDefault="00DD36C2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Deve-se retornar o valor em (RS) conforme a Quadro 1</w:t>
            </w:r>
          </w:p>
          <w:p w14:paraId="4BCF7AD4" w14:textId="77777777" w:rsidR="002C2457" w:rsidRPr="002C2457" w:rsidRDefault="002C2457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r w:rsidR="00533B85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Obj</w:t>
            </w:r>
            <w:r w:rsidR="00530AB3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to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(EXIGÊNCIA 2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 de 3</w:t>
            </w: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);</w:t>
            </w:r>
          </w:p>
          <w:p w14:paraId="71A7FF2A" w14:textId="77777777" w:rsidR="002C2457" w:rsidRPr="002C2457" w:rsidRDefault="002C2457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perguntar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peso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do objeto (em </w:t>
            </w:r>
            <w:r>
              <w:rPr>
                <w:b/>
                <w:bCs/>
                <w:color w:val="1F3864" w:themeColor="accent5" w:themeShade="80"/>
                <w:highlight w:val="cyan"/>
              </w:rPr>
              <w:t>kg</w:t>
            </w: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);</w:t>
            </w:r>
          </w:p>
          <w:p w14:paraId="54F4DA87" w14:textId="77777777" w:rsidR="002C2457" w:rsidRDefault="002C2457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Deve-se ter um </w:t>
            </w:r>
            <w:proofErr w:type="spellStart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try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/</w:t>
            </w:r>
            <w:proofErr w:type="spellStart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>except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 para o caso de o usuário digitar um valor não numérico;</w:t>
            </w:r>
          </w:p>
          <w:p w14:paraId="50705904" w14:textId="77777777" w:rsidR="00B71673" w:rsidRPr="002C2457" w:rsidRDefault="00B71673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Deve-se retornar o </w:t>
            </w:r>
            <w:r w:rsidR="00EB599B">
              <w:rPr>
                <w:b/>
                <w:bCs/>
                <w:color w:val="1F3864" w:themeColor="accent5" w:themeShade="80"/>
                <w:highlight w:val="cyan"/>
              </w:rPr>
              <w:t>multiplicador conforme o Quadro 2</w:t>
            </w:r>
          </w:p>
          <w:p w14:paraId="0113BE7B" w14:textId="77777777" w:rsidR="00E9632D" w:rsidRPr="00AB6A7B" w:rsidRDefault="00E9632D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</w:t>
            </w:r>
            <w:proofErr w:type="spellStart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rotaObjeto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</w:t>
            </w:r>
            <w:r w:rsidR="0010042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de 3</w:t>
            </w: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);</w:t>
            </w:r>
          </w:p>
          <w:p w14:paraId="6D7F27DB" w14:textId="77777777" w:rsidR="00E9632D" w:rsidRDefault="00E9632D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Dentro da função perguntar a rota do objeto desejada (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Sugestão: utilize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 as siglas para facili</w:t>
            </w:r>
            <w:r w:rsidR="00091221" w:rsidRPr="00AB6A7B">
              <w:rPr>
                <w:b/>
                <w:bCs/>
                <w:color w:val="1F3864" w:themeColor="accent5" w:themeShade="80"/>
                <w:highlight w:val="green"/>
              </w:rPr>
              <w:t>tar os testes</w:t>
            </w: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>);</w:t>
            </w:r>
          </w:p>
          <w:p w14:paraId="4228FF16" w14:textId="77777777" w:rsidR="00BD48D2" w:rsidRDefault="00BD48D2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OBS: PODE MUDAR O NOME DAS CIDADES E SUAS SIGLAS</w:t>
            </w:r>
          </w:p>
          <w:p w14:paraId="39CEBE0B" w14:textId="77777777" w:rsidR="00AB6A7B" w:rsidRDefault="00EB599B" w:rsidP="007224A9">
            <w:pPr>
              <w:pStyle w:val="PargrafodaLista"/>
              <w:numPr>
                <w:ilvl w:val="1"/>
                <w:numId w:val="3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>
              <w:rPr>
                <w:b/>
                <w:bCs/>
                <w:color w:val="1F3864" w:themeColor="accent5" w:themeShade="80"/>
                <w:highlight w:val="green"/>
              </w:rPr>
              <w:t>Deve-se retornar o multiplicador conforme o Quadro 3</w:t>
            </w:r>
          </w:p>
          <w:p w14:paraId="4B5D77AC" w14:textId="77777777" w:rsidR="00D320E0" w:rsidRPr="00D320E0" w:rsidRDefault="006B7B22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 xml:space="preserve">Colocar um exemplo </w:t>
            </w:r>
            <w:proofErr w:type="spellStart"/>
            <w:r>
              <w:rPr>
                <w:b/>
                <w:bCs/>
                <w:color w:val="FF0000"/>
                <w:sz w:val="24"/>
                <w:szCs w:val="24"/>
              </w:rPr>
              <w:t>de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SAIDA</w:t>
            </w:r>
            <w:proofErr w:type="spellEnd"/>
            <w:r w:rsidR="00F746EA">
              <w:rPr>
                <w:b/>
                <w:bCs/>
                <w:color w:val="FF0000"/>
                <w:sz w:val="24"/>
                <w:szCs w:val="24"/>
              </w:rPr>
              <w:t xml:space="preserve"> DE CONSOLE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uma encomenda com peso</w:t>
            </w:r>
            <w:r w:rsidR="00F746EA">
              <w:rPr>
                <w:b/>
                <w:bCs/>
                <w:color w:val="FF0000"/>
                <w:sz w:val="24"/>
                <w:szCs w:val="24"/>
              </w:rPr>
              <w:t>, dimensões e rota válidos</w:t>
            </w:r>
          </w:p>
          <w:p w14:paraId="5BC4ECDB" w14:textId="77777777" w:rsidR="006B7B22" w:rsidRPr="00D320E0" w:rsidRDefault="006B7B22" w:rsidP="007224A9">
            <w:pPr>
              <w:pStyle w:val="PargrafodaLista"/>
              <w:numPr>
                <w:ilvl w:val="0"/>
                <w:numId w:val="3"/>
              </w:numPr>
              <w:spacing w:before="120" w:after="120"/>
              <w:rPr>
                <w:b/>
                <w:bCs/>
                <w:color w:val="FF0000"/>
                <w:sz w:val="24"/>
                <w:szCs w:val="24"/>
              </w:rPr>
            </w:pPr>
            <w:r w:rsidRPr="00D320E0">
              <w:rPr>
                <w:b/>
                <w:bCs/>
                <w:color w:val="FF0000"/>
                <w:sz w:val="24"/>
                <w:szCs w:val="24"/>
              </w:rPr>
              <w:t xml:space="preserve">Colocar um exemplo de 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SAIDA DE CONSOLE com o 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tratamento de erro quando digitado um valor não numérico</w:t>
            </w:r>
            <w:r>
              <w:rPr>
                <w:b/>
                <w:bCs/>
                <w:color w:val="FF0000"/>
                <w:sz w:val="24"/>
                <w:szCs w:val="24"/>
              </w:rPr>
              <w:t xml:space="preserve"> é digitado no campo peso ou </w:t>
            </w:r>
            <w:r>
              <w:rPr>
                <w:b/>
                <w:bCs/>
                <w:color w:val="FF0000"/>
                <w:sz w:val="24"/>
                <w:szCs w:val="24"/>
              </w:rPr>
              <w:lastRenderedPageBreak/>
              <w:t>dimensões</w:t>
            </w:r>
            <w:r w:rsidRPr="00D320E0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  <w:p w14:paraId="2CBF7290" w14:textId="77777777" w:rsidR="006402B3" w:rsidRDefault="006402B3" w:rsidP="007224A9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479AD275" w14:textId="77777777" w:rsidR="007B353A" w:rsidRDefault="00000000" w:rsidP="007224A9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13162"/>
                <w:sz w:val="24"/>
                <w:szCs w:val="24"/>
              </w:rPr>
              <w:pict w14:anchorId="3550527C">
                <v:shape id="Caixa de Texto 8" o:spid="_x0000_s2050" type="#_x0000_t202" style="position:absolute;left:0;text-align:left;margin-left:268.85pt;margin-top:10.25pt;width:193.2pt;height:26.9pt;z-index:251668480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" filled="f" stroked="f">
                  <v:textbox style="mso-fit-shape-to-text:t">
                    <w:txbxContent>
                      <w:p w14:paraId="40F57F53" w14:textId="77777777" w:rsidR="001D4E7D" w:rsidRPr="00BA7CFF" w:rsidRDefault="001D4E7D" w:rsidP="001D4E7D">
                        <w:pPr>
                          <w:rPr>
                            <w:color w:val="FF0000"/>
                          </w:rPr>
                        </w:pPr>
                        <w:r w:rsidRPr="00BA7CFF">
                          <w:rPr>
                            <w:color w:val="FF0000"/>
                          </w:rPr>
                          <w:t>Colocar o seu nome</w:t>
                        </w:r>
                      </w:p>
                    </w:txbxContent>
                  </v:textbox>
                </v:shape>
              </w:pic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>Segue o exemplo de SAIDA DE CONSOLE:</w:t>
            </w:r>
          </w:p>
          <w:p w14:paraId="1988ABAC" w14:textId="77777777" w:rsidR="006402B3" w:rsidRDefault="00B77E05" w:rsidP="007224A9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B77E05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drawing>
                <wp:inline distT="0" distB="0" distL="0" distR="0" wp14:anchorId="65793C41" wp14:editId="77098850">
                  <wp:extent cx="5914084" cy="5486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4559" cy="5496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E9ECE" w14:textId="77777777" w:rsidR="006167AD" w:rsidRPr="003A53D3" w:rsidRDefault="006167AD" w:rsidP="007224A9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Figura: Exemplo de programa com tratamento de valor </w:t>
            </w:r>
            <w:r w:rsidR="00B431DC">
              <w:rPr>
                <w:b/>
                <w:bCs/>
                <w:color w:val="1F3864" w:themeColor="accent5" w:themeShade="80"/>
                <w:sz w:val="24"/>
                <w:szCs w:val="24"/>
              </w:rPr>
              <w:t>e erro de digitação</w:t>
            </w:r>
          </w:p>
        </w:tc>
      </w:tr>
      <w:tr w:rsidR="006402B3" w14:paraId="3198D839" w14:textId="77777777" w:rsidTr="007224A9">
        <w:tc>
          <w:tcPr>
            <w:tcW w:w="9716" w:type="dxa"/>
            <w:shd w:val="clear" w:color="auto" w:fill="FFFFFF" w:themeFill="background1"/>
          </w:tcPr>
          <w:p w14:paraId="2B56877F" w14:textId="77777777" w:rsidR="006402B3" w:rsidRDefault="006402B3" w:rsidP="007224A9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lastRenderedPageBreak/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</w:t>
            </w:r>
            <w:proofErr w:type="gramStart"/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Código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6402B3" w14:paraId="4B3C8B5E" w14:textId="77777777" w:rsidTr="007224A9">
        <w:tc>
          <w:tcPr>
            <w:tcW w:w="9716" w:type="dxa"/>
            <w:shd w:val="clear" w:color="auto" w:fill="FFFFFF" w:themeFill="background1"/>
          </w:tcPr>
          <w:p w14:paraId="4EA739D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Bem vindo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a Companhia de Logística Júlia Guarnieri S.A."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062F747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6FB5102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Função para obter as dimensões do objeto</w:t>
            </w:r>
          </w:p>
          <w:p w14:paraId="103A365D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571BF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dimensoesObjeto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4444F80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BAAA070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BD9D8B5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comprimento =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"\nDigite o comprimento do objeto (em cm): 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3F5B6082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largura =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"\nDigite a largura do objeto (em cm): 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2F924361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altura =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"\nDigite a altura do objeto (em cm): 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92FA626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    volume = altura * comprimento * largura</w:t>
            </w:r>
          </w:p>
          <w:p w14:paraId="5405C556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volume do objeto é  (em cm³): 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volume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C7063A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7EAC280D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Obtendo o valor com base na tabela de dimensões</w:t>
            </w:r>
          </w:p>
          <w:p w14:paraId="2D897D06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volume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E8E243A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</w:p>
          <w:p w14:paraId="7E107EC3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volume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9DBF9CC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20</w:t>
            </w:r>
          </w:p>
          <w:p w14:paraId="670AE3C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volume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30000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7D1D709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</w:p>
          <w:p w14:paraId="38334A83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volume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100000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2BE600E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50</w:t>
            </w:r>
          </w:p>
          <w:p w14:paraId="7C77B21A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6F8986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"\nNão aceitamos objetos com dimensões tão grandes"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9FBF5D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"Entre com as dimensões desejadas novamente"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213496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8F46191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"Valor inválido. Por favor, tente novamente."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24FCD65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0A876DBE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Função para obter o peso do objeto</w:t>
            </w:r>
          </w:p>
          <w:p w14:paraId="0889C18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571BF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pesoObjeto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7D23807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6BC322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CDD7C5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peso =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"\nDigite o peso do objeto em kg: 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17F875A5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peso &lt;=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1C5F277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"\nPeso do objeto inválido. Por favor, tente novamente."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1F38990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peso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0.1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6F113F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299866A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peso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6A66EFA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1.5</w:t>
            </w:r>
          </w:p>
          <w:p w14:paraId="49FC5F03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peso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1D5C90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2</w:t>
            </w:r>
          </w:p>
          <w:p w14:paraId="318E3B0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peso &lt;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30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87B76F3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3</w:t>
            </w:r>
          </w:p>
          <w:p w14:paraId="738F2855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60B3FD6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"Peso do objeto muito grande. Por favor, tente novamente."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89CD16F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31B36E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"Valor inválido. Por favor, tente novamente."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61578B5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0C4943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Função para obter a rota do objeto</w:t>
            </w:r>
          </w:p>
          <w:p w14:paraId="5076F85E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571BF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rotaObjeto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F2307AF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DEAC719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</w:t>
            </w:r>
          </w:p>
          <w:p w14:paraId="32E4F41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try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4758A8D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</w:p>
          <w:p w14:paraId="7C50F56C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BR  |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 Brasília para Rio de Janeiro    |"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48E424E6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BS  |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 Brasília para São Paulo         |"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73685E59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   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RB  |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 Rio de Janeiro para Brasília    |"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05F87186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RS  |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 Rio de Janeiro para São Paulo   |"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2727D87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SR  |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 São Paulo para Rio de Janeiro   |"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+</w:t>
            </w:r>
          </w:p>
          <w:p w14:paraId="3EA7AB83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 |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SB  |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De São Paulo para Brasília         |"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16BA47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9916E4D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rota =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"\nDigite a rota desejada (utilize as siglas): 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B417097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8892AE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rota ==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"RS"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rota ==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"SR"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1405FF3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3DADBA4E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rota ==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"BS"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rota ==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"SB"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CD111AF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1.2</w:t>
            </w:r>
          </w:p>
          <w:p w14:paraId="0BA04E21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rota ==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"BR"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or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rota == </w:t>
            </w:r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"RB"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FE1FC8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return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5571BF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1.5</w:t>
            </w:r>
          </w:p>
          <w:p w14:paraId="3BA1141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D8CA2C7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"Rota inválida. Por favor, tente novamente."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74D7FC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except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ValueError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32B430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"Valor inválido. Por favor, tente novamente."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DB6CEDC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92AC908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responsavel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 pelo loop infinito</w:t>
            </w:r>
          </w:p>
          <w:p w14:paraId="196EFC2B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dimensoes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dimensoesObjeto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1CCC34E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peso = </w:t>
            </w:r>
            <w:proofErr w:type="spellStart"/>
            <w:proofErr w:type="gram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pesoObjeto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76D5E54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multiplicadorRota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proofErr w:type="gram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rotaObjeto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9C891EE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1E935A5D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5571BF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Calculando o valor total</w:t>
            </w:r>
          </w:p>
          <w:p w14:paraId="15FE61DA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valorTotal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dimensoes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* peso * 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multiplicadorRota</w:t>
            </w:r>
            <w:proofErr w:type="spellEnd"/>
          </w:p>
          <w:p w14:paraId="5AFCA749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9AA731D" w14:textId="77777777" w:rsidR="005571BF" w:rsidRPr="005571BF" w:rsidRDefault="005571BF" w:rsidP="005571BF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nTotal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a pagar (R$) {:.2f}"</w:t>
            </w:r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.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format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5571BF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valorTotal</w:t>
            </w:r>
            <w:proofErr w:type="spellEnd"/>
            <w:r w:rsidRPr="005571BF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05BD5397" w14:textId="19257FDE" w:rsidR="006402B3" w:rsidRPr="0005040A" w:rsidRDefault="006402B3" w:rsidP="007224A9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6CBB61DF" w14:textId="643D9C20" w:rsidR="006402B3" w:rsidRDefault="007224A9" w:rsidP="006402B3">
      <w:pPr>
        <w:ind w:firstLine="0"/>
      </w:pPr>
      <w:r>
        <w:lastRenderedPageBreak/>
        <w:br w:type="textWrapping" w:clear="all"/>
      </w:r>
    </w:p>
    <w:p w14:paraId="2C8B197B" w14:textId="77777777" w:rsidR="00D46A0C" w:rsidRDefault="00D46A0C" w:rsidP="006402B3">
      <w:pPr>
        <w:ind w:firstLine="0"/>
      </w:pPr>
    </w:p>
    <w:p w14:paraId="6AF3B9B2" w14:textId="77777777" w:rsidR="00D46A0C" w:rsidRDefault="00D46A0C" w:rsidP="006402B3">
      <w:pPr>
        <w:ind w:firstLine="0"/>
      </w:pPr>
    </w:p>
    <w:p w14:paraId="49AF6ED0" w14:textId="77777777" w:rsidR="00D46A0C" w:rsidRDefault="00D46A0C" w:rsidP="006402B3">
      <w:pPr>
        <w:ind w:firstLine="0"/>
      </w:pPr>
    </w:p>
    <w:p w14:paraId="737813D6" w14:textId="77777777" w:rsidR="00D46A0C" w:rsidRDefault="00D46A0C" w:rsidP="006402B3">
      <w:pPr>
        <w:ind w:firstLine="0"/>
      </w:pPr>
    </w:p>
    <w:p w14:paraId="27FC86BC" w14:textId="77777777" w:rsidR="00D46A0C" w:rsidRDefault="00D46A0C" w:rsidP="006402B3">
      <w:pPr>
        <w:ind w:firstLine="0"/>
      </w:pPr>
    </w:p>
    <w:p w14:paraId="5A02C312" w14:textId="77777777" w:rsidR="00D46A0C" w:rsidRDefault="00D46A0C" w:rsidP="006402B3">
      <w:pPr>
        <w:ind w:firstLine="0"/>
      </w:pPr>
    </w:p>
    <w:p w14:paraId="7614FF15" w14:textId="77777777" w:rsidR="00D46A0C" w:rsidRDefault="00D46A0C" w:rsidP="006402B3">
      <w:pPr>
        <w:ind w:firstLine="0"/>
      </w:pPr>
    </w:p>
    <w:p w14:paraId="4BF71455" w14:textId="77777777" w:rsidR="00D46A0C" w:rsidRDefault="00D46A0C" w:rsidP="006402B3">
      <w:pPr>
        <w:ind w:firstLine="0"/>
      </w:pPr>
    </w:p>
    <w:p w14:paraId="3A04BBD2" w14:textId="77777777" w:rsidR="00D46A0C" w:rsidRDefault="00D46A0C" w:rsidP="006402B3">
      <w:pPr>
        <w:ind w:firstLine="0"/>
      </w:pPr>
    </w:p>
    <w:p w14:paraId="1B9F68E2" w14:textId="77777777" w:rsidR="00D46A0C" w:rsidRDefault="00D46A0C" w:rsidP="006402B3">
      <w:pPr>
        <w:ind w:firstLine="0"/>
      </w:pPr>
    </w:p>
    <w:p w14:paraId="5ECBDA2F" w14:textId="77777777" w:rsidR="00D46A0C" w:rsidRDefault="00D46A0C" w:rsidP="006402B3">
      <w:pPr>
        <w:ind w:firstLine="0"/>
      </w:pPr>
    </w:p>
    <w:p w14:paraId="7A4D34A6" w14:textId="77777777" w:rsidR="00D46A0C" w:rsidRDefault="00D46A0C" w:rsidP="006402B3">
      <w:pPr>
        <w:ind w:firstLine="0"/>
      </w:pPr>
    </w:p>
    <w:p w14:paraId="5AAD0596" w14:textId="77777777" w:rsidR="00D46A0C" w:rsidRDefault="00D46A0C" w:rsidP="006402B3">
      <w:pPr>
        <w:ind w:firstLine="0"/>
      </w:pPr>
    </w:p>
    <w:p w14:paraId="629A1564" w14:textId="77777777" w:rsidR="00D46A0C" w:rsidRDefault="00D46A0C" w:rsidP="006402B3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1D4072" w14:paraId="739017B9" w14:textId="77777777" w:rsidTr="008C22B6">
        <w:tc>
          <w:tcPr>
            <w:tcW w:w="9716" w:type="dxa"/>
            <w:shd w:val="clear" w:color="auto" w:fill="FFFFFF" w:themeFill="background1"/>
          </w:tcPr>
          <w:p w14:paraId="6BA6A836" w14:textId="77777777" w:rsidR="001D4072" w:rsidRDefault="001D4072" w:rsidP="001D4072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</w:t>
            </w:r>
            <w:proofErr w:type="gramStart"/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Console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6167AD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</w:tc>
      </w:tr>
      <w:tr w:rsidR="001D4072" w14:paraId="4D075EA4" w14:textId="77777777" w:rsidTr="008C22B6">
        <w:tc>
          <w:tcPr>
            <w:tcW w:w="9716" w:type="dxa"/>
            <w:shd w:val="clear" w:color="auto" w:fill="FFFFFF" w:themeFill="background1"/>
          </w:tcPr>
          <w:p w14:paraId="4B77C683" w14:textId="20880E58" w:rsidR="003E125A" w:rsidRPr="0005040A" w:rsidRDefault="005571BF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E9B04FC" wp14:editId="3C1B082C">
                  <wp:extent cx="4076700" cy="7362825"/>
                  <wp:effectExtent l="0" t="0" r="0" b="9525"/>
                  <wp:docPr id="4168811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88117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736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68542" w14:textId="77777777" w:rsidR="005F3EA5" w:rsidRDefault="005F3EA5" w:rsidP="00F746EA">
      <w:pPr>
        <w:ind w:firstLine="0"/>
      </w:pPr>
    </w:p>
    <w:p w14:paraId="10F2F9FD" w14:textId="77777777" w:rsidR="00D31129" w:rsidRDefault="005F3EA5" w:rsidP="005F3EA5">
      <w:pPr>
        <w:ind w:firstLine="709"/>
      </w:pPr>
      <w:r>
        <w:br w:type="page"/>
      </w: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7BE3B54F" w14:textId="77777777" w:rsidTr="008C22B6">
        <w:tc>
          <w:tcPr>
            <w:tcW w:w="9716" w:type="dxa"/>
            <w:shd w:val="clear" w:color="auto" w:fill="113162"/>
          </w:tcPr>
          <w:p w14:paraId="546D1D8D" w14:textId="77777777" w:rsidR="00D05CCE" w:rsidRDefault="00D05CCE" w:rsidP="008C22B6">
            <w:pPr>
              <w:ind w:firstLine="0"/>
              <w:rPr>
                <w:b/>
                <w:bCs/>
                <w:color w:val="F5A607"/>
                <w:sz w:val="40"/>
                <w:szCs w:val="40"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lastRenderedPageBreak/>
              <w:t>QUESTÃO 4 de 4 (25p</w:t>
            </w:r>
            <w:r w:rsidR="00056244">
              <w:rPr>
                <w:b/>
                <w:bCs/>
                <w:color w:val="F5A607"/>
                <w:sz w:val="40"/>
                <w:szCs w:val="40"/>
              </w:rPr>
              <w:t>on</w:t>
            </w:r>
            <w:r>
              <w:rPr>
                <w:b/>
                <w:bCs/>
                <w:color w:val="F5A607"/>
                <w:sz w:val="40"/>
                <w:szCs w:val="40"/>
              </w:rPr>
              <w:t>tos)</w:t>
            </w:r>
          </w:p>
          <w:p w14:paraId="79137E5D" w14:textId="77777777" w:rsidR="00D05CCE" w:rsidRPr="00D91FAE" w:rsidRDefault="00D05CCE" w:rsidP="008C22B6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color w:val="F5A607"/>
                <w:sz w:val="40"/>
                <w:szCs w:val="40"/>
              </w:rPr>
              <w:t>CONTEÚDO ATÉ AULA 06</w:t>
            </w:r>
          </w:p>
        </w:tc>
      </w:tr>
      <w:tr w:rsidR="00D05CCE" w14:paraId="492C1B69" w14:textId="77777777" w:rsidTr="008C22B6">
        <w:tc>
          <w:tcPr>
            <w:tcW w:w="9716" w:type="dxa"/>
          </w:tcPr>
          <w:p w14:paraId="69AF9DE5" w14:textId="4C3375F8" w:rsidR="00002E07" w:rsidRDefault="00D05CCE" w:rsidP="008C22B6">
            <w:pPr>
              <w:spacing w:before="120" w:after="120"/>
              <w:ind w:firstLine="0"/>
              <w:rPr>
                <w:b/>
                <w:bCs/>
                <w:color w:val="113162"/>
                <w:sz w:val="24"/>
                <w:szCs w:val="24"/>
              </w:rPr>
            </w:pPr>
            <w:r w:rsidRPr="00000943">
              <w:rPr>
                <w:b/>
                <w:bCs/>
                <w:color w:val="113162"/>
                <w:sz w:val="24"/>
                <w:szCs w:val="24"/>
              </w:rPr>
              <w:t xml:space="preserve">Enunciado: </w:t>
            </w:r>
            <w:r>
              <w:rPr>
                <w:b/>
                <w:bCs/>
                <w:color w:val="113162"/>
                <w:sz w:val="24"/>
                <w:szCs w:val="24"/>
              </w:rPr>
              <w:t xml:space="preserve">Imagina-se que você </w:t>
            </w:r>
            <w:r w:rsidR="00805FBF">
              <w:rPr>
                <w:b/>
                <w:bCs/>
                <w:color w:val="113162"/>
                <w:sz w:val="24"/>
                <w:szCs w:val="24"/>
              </w:rPr>
              <w:t>está desenvolvendo um software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 de controle de estoque</w:t>
            </w:r>
            <w:r w:rsidR="00D46A0C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r w:rsidR="008F34BB">
              <w:rPr>
                <w:b/>
                <w:bCs/>
                <w:color w:val="113162"/>
                <w:sz w:val="24"/>
                <w:szCs w:val="24"/>
              </w:rPr>
              <w:t>para uma bic</w:t>
            </w:r>
            <w:r w:rsidR="00002E07">
              <w:rPr>
                <w:b/>
                <w:bCs/>
                <w:color w:val="113162"/>
                <w:sz w:val="24"/>
                <w:szCs w:val="24"/>
              </w:rPr>
              <w:t xml:space="preserve">icletaria. Este software </w:t>
            </w:r>
            <w:r w:rsidR="00737EFE">
              <w:rPr>
                <w:b/>
                <w:bCs/>
                <w:color w:val="113162"/>
                <w:sz w:val="24"/>
                <w:szCs w:val="24"/>
              </w:rPr>
              <w:t>deve ter o seguinte menu</w:t>
            </w:r>
            <w:r w:rsidR="00EC2742">
              <w:rPr>
                <w:b/>
                <w:bCs/>
                <w:color w:val="113162"/>
                <w:sz w:val="24"/>
                <w:szCs w:val="24"/>
              </w:rPr>
              <w:t xml:space="preserve"> e opções</w:t>
            </w:r>
            <w:r w:rsidR="000A13AF">
              <w:rPr>
                <w:b/>
                <w:bCs/>
                <w:color w:val="113162"/>
                <w:sz w:val="24"/>
                <w:szCs w:val="24"/>
              </w:rPr>
              <w:t>:</w:t>
            </w:r>
          </w:p>
          <w:p w14:paraId="11494052" w14:textId="77777777" w:rsidR="00F75623" w:rsidRDefault="00BD1E13" w:rsidP="00F75623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113162"/>
                <w:sz w:val="24"/>
                <w:szCs w:val="24"/>
              </w:rPr>
              <w:t>CadastrarPeça</w:t>
            </w:r>
            <w:proofErr w:type="spellEnd"/>
          </w:p>
          <w:p w14:paraId="4235535E" w14:textId="77777777" w:rsidR="00DC43D7" w:rsidRPr="00F75623" w:rsidRDefault="00DC43D7" w:rsidP="00F75623">
            <w:pPr>
              <w:pStyle w:val="PargrafodaLista"/>
              <w:numPr>
                <w:ilvl w:val="0"/>
                <w:numId w:val="5"/>
              </w:numPr>
              <w:spacing w:before="120" w:after="120" w:line="360" w:lineRule="auto"/>
              <w:rPr>
                <w:b/>
                <w:bCs/>
                <w:color w:val="113162"/>
                <w:sz w:val="24"/>
                <w:szCs w:val="24"/>
              </w:rPr>
            </w:pPr>
            <w:r w:rsidRPr="00F75623"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BD1E13" w:rsidRPr="00F75623">
              <w:rPr>
                <w:b/>
                <w:bCs/>
                <w:color w:val="113162"/>
                <w:sz w:val="24"/>
                <w:szCs w:val="24"/>
              </w:rPr>
              <w:t>Peça</w:t>
            </w:r>
          </w:p>
          <w:p w14:paraId="12CC253A" w14:textId="77777777" w:rsidR="00F8180D" w:rsidRDefault="00800AD7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Consultar </w:t>
            </w:r>
            <w:r w:rsidR="00F60451">
              <w:rPr>
                <w:b/>
                <w:bCs/>
                <w:color w:val="113162"/>
                <w:sz w:val="24"/>
                <w:szCs w:val="24"/>
              </w:rPr>
              <w:t>Todas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as Peças</w:t>
            </w:r>
          </w:p>
          <w:p w14:paraId="3CBCE103" w14:textId="77777777" w:rsidR="00682D3C" w:rsidRDefault="00682D3C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113162"/>
                <w:sz w:val="24"/>
                <w:szCs w:val="24"/>
              </w:rPr>
              <w:t>Consulta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>Peças</w:t>
            </w:r>
            <w:proofErr w:type="spellEnd"/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 </w:t>
            </w:r>
            <w:proofErr w:type="spellStart"/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Código</w:t>
            </w:r>
            <w:proofErr w:type="spellEnd"/>
          </w:p>
          <w:p w14:paraId="3510F9BF" w14:textId="77777777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Consulta </w:t>
            </w:r>
            <w:r w:rsidR="00556142">
              <w:rPr>
                <w:b/>
                <w:bCs/>
                <w:color w:val="113162"/>
                <w:sz w:val="24"/>
                <w:szCs w:val="24"/>
              </w:rPr>
              <w:t xml:space="preserve">Peças </w:t>
            </w:r>
            <w:proofErr w:type="spellStart"/>
            <w:r w:rsidR="00556142">
              <w:rPr>
                <w:b/>
                <w:bCs/>
                <w:color w:val="113162"/>
                <w:sz w:val="24"/>
                <w:szCs w:val="24"/>
              </w:rPr>
              <w:t>por</w:t>
            </w:r>
            <w:r w:rsidR="00082A10">
              <w:rPr>
                <w:b/>
                <w:bCs/>
                <w:color w:val="113162"/>
                <w:sz w:val="24"/>
                <w:szCs w:val="24"/>
              </w:rPr>
              <w:t>Fabricante</w:t>
            </w:r>
            <w:proofErr w:type="spellEnd"/>
          </w:p>
          <w:p w14:paraId="6749DD11" w14:textId="77777777" w:rsidR="00565D03" w:rsidRDefault="00565D03" w:rsidP="000266E3">
            <w:pPr>
              <w:pStyle w:val="PargrafodaLista"/>
              <w:numPr>
                <w:ilvl w:val="1"/>
                <w:numId w:val="5"/>
              </w:numPr>
              <w:spacing w:before="120" w:after="120"/>
              <w:ind w:left="1159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 xml:space="preserve">Retornar </w:t>
            </w:r>
          </w:p>
          <w:p w14:paraId="17B2B65C" w14:textId="77777777" w:rsidR="005C4C62" w:rsidRDefault="004D0611" w:rsidP="000A13AF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Remover Peça</w:t>
            </w:r>
          </w:p>
          <w:p w14:paraId="3E0AB174" w14:textId="77777777" w:rsidR="00D05CCE" w:rsidRPr="00B6139D" w:rsidRDefault="004D0611" w:rsidP="00B6139D">
            <w:pPr>
              <w:pStyle w:val="PargrafodaLista"/>
              <w:numPr>
                <w:ilvl w:val="0"/>
                <w:numId w:val="5"/>
              </w:numPr>
              <w:spacing w:before="120" w:after="120"/>
              <w:rPr>
                <w:b/>
                <w:bCs/>
                <w:color w:val="113162"/>
                <w:sz w:val="24"/>
                <w:szCs w:val="24"/>
              </w:rPr>
            </w:pPr>
            <w:r>
              <w:rPr>
                <w:b/>
                <w:bCs/>
                <w:color w:val="113162"/>
                <w:sz w:val="24"/>
                <w:szCs w:val="24"/>
              </w:rPr>
              <w:t>Sair</w:t>
            </w:r>
          </w:p>
          <w:p w14:paraId="3B46744D" w14:textId="77777777" w:rsidR="00D05CCE" w:rsidRDefault="00D05CCE" w:rsidP="008C22B6">
            <w:pPr>
              <w:spacing w:before="120" w:after="120"/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Elabore um programa em Python que:</w:t>
            </w:r>
          </w:p>
          <w:p w14:paraId="18E87A8D" w14:textId="77777777" w:rsidR="00D05CCE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</w:pPr>
            <w:r w:rsidRPr="00807812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Deve-se 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codificar uma função </w:t>
            </w:r>
            <w:proofErr w:type="spellStart"/>
            <w:r w:rsidR="00B31F70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>cadastrarPeca</w:t>
            </w:r>
            <w:proofErr w:type="spellEnd"/>
            <w:r w:rsidR="00933D7A"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(código)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  <w:highlight w:val="yellow"/>
              </w:rPr>
              <w:t xml:space="preserve"> (EXIGÊNCIA 1);</w:t>
            </w:r>
          </w:p>
          <w:p w14:paraId="29B23F20" w14:textId="77777777" w:rsidR="00D05CCE" w:rsidRDefault="00933D7A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Essa função recebe como parâmetro um código 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exclusivo para cada </w:t>
            </w:r>
            <w:r w:rsidR="00F64D2D">
              <w:rPr>
                <w:b/>
                <w:bCs/>
                <w:color w:val="1F3864" w:themeColor="accent5" w:themeShade="80"/>
                <w:highlight w:val="yellow"/>
              </w:rPr>
              <w:t>peça</w:t>
            </w:r>
            <w:r w:rsidR="00A810C8">
              <w:rPr>
                <w:b/>
                <w:bCs/>
                <w:color w:val="1F3864" w:themeColor="accent5" w:themeShade="80"/>
                <w:highlight w:val="yellow"/>
              </w:rPr>
              <w:t xml:space="preserve"> cadastrado (DICA: utilize um contador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 xml:space="preserve"> como parâmetro) </w:t>
            </w:r>
          </w:p>
          <w:p w14:paraId="362C888A" w14:textId="77777777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nome da peça;</w:t>
            </w:r>
          </w:p>
          <w:p w14:paraId="657EEEC5" w14:textId="77777777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Dentro da função perguntar </w:t>
            </w:r>
            <w:r w:rsidR="00127C1D">
              <w:rPr>
                <w:b/>
                <w:bCs/>
                <w:color w:val="1F3864" w:themeColor="accent5" w:themeShade="80"/>
                <w:highlight w:val="yellow"/>
              </w:rPr>
              <w:t>o fabricante da peça;</w:t>
            </w:r>
          </w:p>
          <w:p w14:paraId="519AF733" w14:textId="77777777" w:rsidR="00D05CCE" w:rsidRDefault="00127C1D" w:rsidP="00127C1D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>Dentro da função perguntar o valor da peça</w:t>
            </w:r>
          </w:p>
          <w:p w14:paraId="410A2E21" w14:textId="77777777" w:rsidR="00D05CCE" w:rsidRDefault="00016740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yellow"/>
              </w:rPr>
            </w:pPr>
            <w:r>
              <w:rPr>
                <w:b/>
                <w:bCs/>
                <w:color w:val="1F3864" w:themeColor="accent5" w:themeShade="80"/>
                <w:highlight w:val="yellow"/>
              </w:rPr>
              <w:t xml:space="preserve">Cada peça cadastrada deve </w:t>
            </w:r>
            <w:r w:rsidR="000D53F3">
              <w:rPr>
                <w:b/>
                <w:bCs/>
                <w:color w:val="1F3864" w:themeColor="accent5" w:themeShade="80"/>
                <w:highlight w:val="yellow"/>
              </w:rPr>
              <w:t xml:space="preserve">ter os seus dados armazenados num </w:t>
            </w:r>
            <w:r w:rsidR="00871899">
              <w:rPr>
                <w:b/>
                <w:bCs/>
                <w:color w:val="1F3864" w:themeColor="accent5" w:themeShade="80"/>
                <w:highlight w:val="yellow"/>
              </w:rPr>
              <w:t>DICIONÁRIO</w:t>
            </w:r>
            <w:r w:rsidR="00291CCB">
              <w:rPr>
                <w:b/>
                <w:bCs/>
                <w:color w:val="1F3864" w:themeColor="accent5" w:themeShade="80"/>
                <w:highlight w:val="yellow"/>
              </w:rPr>
              <w:t xml:space="preserve"> (</w:t>
            </w:r>
            <w:r w:rsidR="00931260">
              <w:rPr>
                <w:b/>
                <w:bCs/>
                <w:color w:val="1F3864" w:themeColor="accent5" w:themeShade="80"/>
                <w:highlight w:val="yellow"/>
              </w:rPr>
              <w:t>DICA: Conferir material escrito da p. 2</w:t>
            </w:r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 até p</w:t>
            </w:r>
            <w:proofErr w:type="gramStart"/>
            <w:r w:rsidR="004461A1">
              <w:rPr>
                <w:b/>
                <w:bCs/>
                <w:color w:val="1F3864" w:themeColor="accent5" w:themeShade="80"/>
                <w:highlight w:val="yellow"/>
              </w:rPr>
              <w:t>24</w:t>
            </w:r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 da</w:t>
            </w:r>
            <w:proofErr w:type="gramEnd"/>
            <w:r w:rsidR="007056B7">
              <w:rPr>
                <w:b/>
                <w:bCs/>
                <w:color w:val="1F3864" w:themeColor="accent5" w:themeShade="80"/>
                <w:highlight w:val="yellow"/>
              </w:rPr>
              <w:t xml:space="preserve"> AULA 06</w:t>
            </w:r>
            <w:r w:rsidR="009772B8">
              <w:rPr>
                <w:b/>
                <w:bCs/>
                <w:color w:val="1F3864" w:themeColor="accent5" w:themeShade="80"/>
                <w:highlight w:val="yellow"/>
              </w:rPr>
              <w:t>)</w:t>
            </w:r>
          </w:p>
          <w:p w14:paraId="3E987038" w14:textId="77777777" w:rsidR="00D05CCE" w:rsidRPr="002C2457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 xml:space="preserve">Deve-se codificar uma função </w:t>
            </w:r>
            <w:proofErr w:type="spellStart"/>
            <w:proofErr w:type="gramStart"/>
            <w:r w:rsidR="00D21898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consultarPeca</w:t>
            </w:r>
            <w:proofErr w:type="spell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(</w:t>
            </w:r>
            <w:proofErr w:type="gramEnd"/>
            <w:r w:rsidRPr="002C2457">
              <w:rPr>
                <w:b/>
                <w:bCs/>
                <w:color w:val="1F3864" w:themeColor="accent5" w:themeShade="80"/>
                <w:sz w:val="24"/>
                <w:szCs w:val="24"/>
                <w:highlight w:val="cyan"/>
              </w:rPr>
              <w:t>EXIGÊNCIA 2);</w:t>
            </w:r>
          </w:p>
          <w:p w14:paraId="7915F213" w14:textId="77777777" w:rsidR="00D05CCE" w:rsidRDefault="00D05CCE" w:rsidP="00D05CCE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 w:rsidRPr="002C2457">
              <w:rPr>
                <w:b/>
                <w:bCs/>
                <w:color w:val="1F3864" w:themeColor="accent5" w:themeShade="80"/>
                <w:highlight w:val="cyan"/>
              </w:rPr>
              <w:t xml:space="preserve">Dentro da função </w:t>
            </w:r>
            <w:r w:rsidR="002366A6">
              <w:rPr>
                <w:b/>
                <w:bCs/>
                <w:color w:val="1F3864" w:themeColor="accent5" w:themeShade="80"/>
                <w:highlight w:val="cyan"/>
              </w:rPr>
              <w:t>ter um menu com as seguintes opções:</w:t>
            </w:r>
          </w:p>
          <w:p w14:paraId="59F4CC05" w14:textId="77777777" w:rsidR="00C345EF" w:rsidRPr="00C345EF" w:rsidRDefault="002366A6" w:rsidP="00C345EF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Todas as Peça</w:t>
            </w:r>
            <w:r w:rsidR="006174F9">
              <w:rPr>
                <w:b/>
                <w:bCs/>
                <w:color w:val="1F3864" w:themeColor="accent5" w:themeShade="80"/>
                <w:highlight w:val="cyan"/>
              </w:rPr>
              <w:t>s</w:t>
            </w:r>
          </w:p>
          <w:p w14:paraId="1F43C53E" w14:textId="77777777" w:rsidR="002366A6" w:rsidRDefault="002366A6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 xml:space="preserve">Consultar Peças por </w:t>
            </w:r>
            <w:r w:rsidR="002C3875">
              <w:rPr>
                <w:b/>
                <w:bCs/>
                <w:color w:val="1F3864" w:themeColor="accent5" w:themeShade="80"/>
                <w:highlight w:val="cyan"/>
              </w:rPr>
              <w:t>Código</w:t>
            </w:r>
          </w:p>
          <w:p w14:paraId="05F2A4CF" w14:textId="77777777" w:rsidR="002C3875" w:rsidRDefault="002C3875" w:rsidP="002366A6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Consultar Peças por Fabricante</w:t>
            </w:r>
          </w:p>
          <w:p w14:paraId="48A93F0A" w14:textId="77777777" w:rsidR="00D05CCE" w:rsidRPr="00D31129" w:rsidRDefault="002C3875" w:rsidP="00D31129">
            <w:pPr>
              <w:pStyle w:val="PargrafodaLista"/>
              <w:numPr>
                <w:ilvl w:val="2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cyan"/>
              </w:rPr>
            </w:pPr>
            <w:r>
              <w:rPr>
                <w:b/>
                <w:bCs/>
                <w:color w:val="1F3864" w:themeColor="accent5" w:themeShade="80"/>
                <w:highlight w:val="cyan"/>
              </w:rPr>
              <w:t>Retornar</w:t>
            </w:r>
          </w:p>
          <w:p w14:paraId="1FE4320F" w14:textId="77777777" w:rsidR="00D05CCE" w:rsidRPr="00AB6A7B" w:rsidRDefault="00D05CCE" w:rsidP="00D05CC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Deve-se codificar uma função chamada </w:t>
            </w:r>
            <w:proofErr w:type="spellStart"/>
            <w:r w:rsidR="006174F9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>removerPeca</w:t>
            </w:r>
            <w:proofErr w:type="spellEnd"/>
            <w:r w:rsidRPr="00AB6A7B">
              <w:rPr>
                <w:b/>
                <w:bCs/>
                <w:color w:val="1F3864" w:themeColor="accent5" w:themeShade="80"/>
                <w:sz w:val="24"/>
                <w:szCs w:val="24"/>
                <w:highlight w:val="green"/>
              </w:rPr>
              <w:t xml:space="preserve"> (EXIGÊNCIA 3);</w:t>
            </w:r>
          </w:p>
          <w:p w14:paraId="1061319C" w14:textId="77777777" w:rsidR="00D05CCE" w:rsidRDefault="00D05CCE" w:rsidP="006174F9">
            <w:pPr>
              <w:pStyle w:val="PargrafodaLista"/>
              <w:numPr>
                <w:ilvl w:val="1"/>
                <w:numId w:val="4"/>
              </w:numPr>
              <w:spacing w:before="120" w:after="120"/>
              <w:rPr>
                <w:b/>
                <w:bCs/>
                <w:color w:val="1F3864" w:themeColor="accent5" w:themeShade="80"/>
                <w:highlight w:val="green"/>
              </w:rPr>
            </w:pPr>
            <w:r w:rsidRPr="00AB6A7B">
              <w:rPr>
                <w:b/>
                <w:bCs/>
                <w:color w:val="1F3864" w:themeColor="accent5" w:themeShade="80"/>
                <w:highlight w:val="green"/>
              </w:rPr>
              <w:t xml:space="preserve">Dentro da função perguntar </w:t>
            </w:r>
            <w:r w:rsidR="006174F9">
              <w:rPr>
                <w:b/>
                <w:bCs/>
                <w:color w:val="1F3864" w:themeColor="accent5" w:themeShade="80"/>
                <w:highlight w:val="green"/>
              </w:rPr>
              <w:t>qual o código do produto que se deseja remover do cadastro</w:t>
            </w:r>
            <w:r w:rsidR="00554E54">
              <w:rPr>
                <w:b/>
                <w:bCs/>
                <w:color w:val="1F3864" w:themeColor="accent5" w:themeShade="80"/>
                <w:highlight w:val="green"/>
              </w:rPr>
              <w:t xml:space="preserve"> (da lista de dicionário)</w:t>
            </w:r>
          </w:p>
          <w:p w14:paraId="7BB8DE12" w14:textId="77777777" w:rsidR="000D34DE" w:rsidRPr="005676B5" w:rsidRDefault="000D34D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5676B5">
              <w:rPr>
                <w:b/>
                <w:bCs/>
                <w:color w:val="FF0000"/>
              </w:rPr>
              <w:t xml:space="preserve">Colocar </w:t>
            </w:r>
            <w:r w:rsidR="005676B5">
              <w:rPr>
                <w:b/>
                <w:bCs/>
                <w:color w:val="FF0000"/>
              </w:rPr>
              <w:t xml:space="preserve">um exemplo de SAIDA DO </w:t>
            </w:r>
            <w:proofErr w:type="spellStart"/>
            <w:r w:rsidR="005676B5">
              <w:rPr>
                <w:b/>
                <w:bCs/>
                <w:color w:val="FF0000"/>
              </w:rPr>
              <w:t>CONSOLEcom</w:t>
            </w:r>
            <w:proofErr w:type="spellEnd"/>
            <w:r w:rsidR="005676B5">
              <w:rPr>
                <w:b/>
                <w:bCs/>
                <w:color w:val="FF0000"/>
              </w:rPr>
              <w:t xml:space="preserve"> o cadastro</w:t>
            </w:r>
            <w:r w:rsidRPr="005676B5">
              <w:rPr>
                <w:b/>
                <w:bCs/>
                <w:color w:val="FF0000"/>
              </w:rPr>
              <w:t xml:space="preserve"> de 3 (ou mais) peças. </w:t>
            </w:r>
            <w:r w:rsidR="00301853">
              <w:rPr>
                <w:b/>
                <w:bCs/>
                <w:color w:val="FF0000"/>
              </w:rPr>
              <w:t>Sendo que</w:t>
            </w:r>
            <w:r w:rsidRPr="005676B5">
              <w:rPr>
                <w:b/>
                <w:bCs/>
                <w:color w:val="FF0000"/>
              </w:rPr>
              <w:t xml:space="preserve"> 2 delas do mesmo fabricante – ver figura 1</w:t>
            </w:r>
          </w:p>
          <w:p w14:paraId="7E2C65C7" w14:textId="77777777" w:rsidR="000D34DE" w:rsidRPr="004E083E" w:rsidRDefault="00301853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</w:t>
            </w:r>
            <w:proofErr w:type="spellStart"/>
            <w:r w:rsidRPr="004E083E">
              <w:rPr>
                <w:b/>
                <w:bCs/>
                <w:color w:val="C45911" w:themeColor="accent2" w:themeShade="BF"/>
              </w:rPr>
              <w:t>CONSOLEc</w:t>
            </w:r>
            <w:r w:rsidR="00386B78" w:rsidRPr="004E083E">
              <w:rPr>
                <w:b/>
                <w:bCs/>
                <w:color w:val="C45911" w:themeColor="accent2" w:themeShade="BF"/>
              </w:rPr>
              <w:t>om</w:t>
            </w:r>
            <w:proofErr w:type="spellEnd"/>
            <w:r w:rsidR="00386B78" w:rsidRPr="004E083E">
              <w:rPr>
                <w:b/>
                <w:bCs/>
                <w:color w:val="C45911" w:themeColor="accent2" w:themeShade="BF"/>
              </w:rPr>
              <w:t xml:space="preserve"> a consulta a todas as peças cadastradas </w:t>
            </w:r>
            <w:r w:rsidR="000D34DE" w:rsidRPr="004E083E">
              <w:rPr>
                <w:b/>
                <w:bCs/>
                <w:color w:val="C45911" w:themeColor="accent2" w:themeShade="BF"/>
              </w:rPr>
              <w:t>– ver figura 2</w:t>
            </w:r>
          </w:p>
          <w:p w14:paraId="08496C45" w14:textId="77777777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com uma consulta por código</w:t>
            </w:r>
            <w:r w:rsidR="000D34DE" w:rsidRPr="004E083E">
              <w:rPr>
                <w:b/>
                <w:bCs/>
                <w:color w:val="FF0000"/>
              </w:rPr>
              <w:t xml:space="preserve"> – ver figura 3</w:t>
            </w:r>
          </w:p>
          <w:p w14:paraId="03CB58FA" w14:textId="77777777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C45911" w:themeColor="accent2" w:themeShade="BF"/>
              </w:rPr>
            </w:pPr>
            <w:r w:rsidRPr="004E083E">
              <w:rPr>
                <w:b/>
                <w:bCs/>
                <w:color w:val="C45911" w:themeColor="accent2" w:themeShade="BF"/>
              </w:rPr>
              <w:t xml:space="preserve">Colocar um exemplo de SAIDA DO CONSOLE </w:t>
            </w:r>
            <w:r>
              <w:rPr>
                <w:b/>
                <w:bCs/>
                <w:color w:val="C45911" w:themeColor="accent2" w:themeShade="BF"/>
              </w:rPr>
              <w:t>com uma consulta por fabricante</w:t>
            </w:r>
            <w:r w:rsidR="000D34DE" w:rsidRPr="004E083E">
              <w:rPr>
                <w:b/>
                <w:bCs/>
                <w:color w:val="C45911" w:themeColor="accent2" w:themeShade="BF"/>
              </w:rPr>
              <w:t xml:space="preserve"> – ver figura 4</w:t>
            </w:r>
          </w:p>
          <w:p w14:paraId="2B21345B" w14:textId="77777777" w:rsidR="000D34DE" w:rsidRPr="004E083E" w:rsidRDefault="004E083E" w:rsidP="000D34DE">
            <w:pPr>
              <w:pStyle w:val="PargrafodaLista"/>
              <w:numPr>
                <w:ilvl w:val="0"/>
                <w:numId w:val="4"/>
              </w:numPr>
              <w:spacing w:before="120" w:after="120"/>
              <w:rPr>
                <w:b/>
                <w:bCs/>
                <w:color w:val="FF0000"/>
              </w:rPr>
            </w:pPr>
            <w:r w:rsidRPr="004E083E">
              <w:rPr>
                <w:b/>
                <w:bCs/>
                <w:color w:val="FF0000"/>
              </w:rPr>
              <w:t xml:space="preserve">Colocar um exemplo de SAIDA DO CONSOLE </w:t>
            </w:r>
            <w:r>
              <w:rPr>
                <w:b/>
                <w:bCs/>
                <w:color w:val="FF0000"/>
              </w:rPr>
              <w:t>ao remover um cadastro e mostrando depois todos os cadastros</w:t>
            </w:r>
            <w:r w:rsidR="000D34DE" w:rsidRPr="004E083E">
              <w:rPr>
                <w:b/>
                <w:bCs/>
                <w:color w:val="FF0000"/>
              </w:rPr>
              <w:t>– ver figura 5</w:t>
            </w:r>
          </w:p>
          <w:p w14:paraId="33E2501D" w14:textId="77777777" w:rsidR="00D05CCE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</w:p>
          <w:p w14:paraId="0C284633" w14:textId="77777777" w:rsidR="00D05CCE" w:rsidRPr="006F0D05" w:rsidRDefault="00D05CCE" w:rsidP="008C22B6">
            <w:pPr>
              <w:ind w:firstLine="0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Segue 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exemplo</w:t>
            </w:r>
            <w:r w:rsidR="006A54AA">
              <w:rPr>
                <w:b/>
                <w:bCs/>
                <w:color w:val="1F3864" w:themeColor="accent5" w:themeShade="80"/>
                <w:sz w:val="24"/>
                <w:szCs w:val="24"/>
              </w:rPr>
              <w:t>s</w:t>
            </w:r>
            <w:r w:rsidR="00C45ADE"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 de SAIDA DE CONSOLE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:</w:t>
            </w:r>
          </w:p>
          <w:p w14:paraId="0019C7F5" w14:textId="77777777" w:rsidR="00D05CCE" w:rsidRDefault="00742113" w:rsidP="008C22B6">
            <w:pPr>
              <w:ind w:firstLine="0"/>
              <w:jc w:val="center"/>
              <w:rPr>
                <w:noProof/>
              </w:rPr>
            </w:pPr>
            <w:r w:rsidRPr="00742113">
              <w:rPr>
                <w:noProof/>
              </w:rPr>
              <w:lastRenderedPageBreak/>
              <w:drawing>
                <wp:inline distT="0" distB="0" distL="0" distR="0" wp14:anchorId="43BF6B2F" wp14:editId="217FC94F">
                  <wp:extent cx="5816009" cy="8440395"/>
                  <wp:effectExtent l="0" t="0" r="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18283"/>
                          <a:stretch/>
                        </pic:blipFill>
                        <pic:spPr bwMode="auto">
                          <a:xfrm>
                            <a:off x="0" y="0"/>
                            <a:ext cx="5830851" cy="84619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18A2AB" w14:textId="77777777" w:rsidR="002168F0" w:rsidRPr="005610DE" w:rsidRDefault="005610DE" w:rsidP="005610DE">
            <w:pP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Figura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1: Exemplo de 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C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adastr</w:t>
            </w:r>
            <w:r w:rsidR="00AD5E0F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ar</w:t>
            </w:r>
            <w:r w:rsidR="002168F0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 xml:space="preserve"> de três peças. Perceba que 2 delas tem o mesmo fabricante</w:t>
            </w:r>
            <w:r w:rsidR="00A82FCE" w:rsidRPr="005610D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t>.</w:t>
            </w:r>
          </w:p>
          <w:p w14:paraId="642581D1" w14:textId="77777777" w:rsidR="00A82FCE" w:rsidRDefault="00251DCD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251DCD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3E5AB05E" wp14:editId="382CE9BB">
                  <wp:extent cx="6098540" cy="8596154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3478" cy="8631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F2149B" w14:textId="77777777" w:rsidR="00951339" w:rsidRDefault="00A82FCE" w:rsidP="00705A65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2: Exemplo de Consulta </w:t>
            </w:r>
            <w:r w:rsidR="00F50219">
              <w:rPr>
                <w:b/>
                <w:bCs/>
                <w:color w:val="1F3864" w:themeColor="accent5" w:themeShade="80"/>
                <w:sz w:val="24"/>
                <w:szCs w:val="24"/>
              </w:rPr>
              <w:t>Todas as Peças</w:t>
            </w:r>
            <w:r w:rsidR="00951339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  <w:p w14:paraId="1B0D4472" w14:textId="77777777" w:rsidR="00951339" w:rsidRDefault="00951339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951339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2E0F6DC5" wp14:editId="20F2F94F">
                  <wp:extent cx="6156796" cy="8629650"/>
                  <wp:effectExtent l="0" t="0" r="0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r="20369"/>
                          <a:stretch/>
                        </pic:blipFill>
                        <pic:spPr bwMode="auto">
                          <a:xfrm>
                            <a:off x="0" y="0"/>
                            <a:ext cx="6185683" cy="867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077D7D" w14:textId="77777777" w:rsidR="00E0614F" w:rsidRDefault="00951339" w:rsidP="006C700B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>Figura 3: Exemplo de Consultar por Código.</w:t>
            </w:r>
          </w:p>
          <w:p w14:paraId="25660778" w14:textId="77777777" w:rsidR="00E0614F" w:rsidRDefault="00E750FE" w:rsidP="002B0D72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E750F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2452FDE7" wp14:editId="1EE35538">
                  <wp:extent cx="6162675" cy="8629496"/>
                  <wp:effectExtent l="0" t="0" r="0" b="635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r="3123"/>
                          <a:stretch/>
                        </pic:blipFill>
                        <pic:spPr bwMode="auto">
                          <a:xfrm>
                            <a:off x="0" y="0"/>
                            <a:ext cx="6184957" cy="8660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6393F04" w14:textId="77777777" w:rsidR="00E0614F" w:rsidRDefault="00E0614F" w:rsidP="00E0614F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4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Consultar Peças por </w:t>
            </w:r>
            <w:r w:rsidR="002B0D72">
              <w:rPr>
                <w:b/>
                <w:bCs/>
                <w:color w:val="1F3864" w:themeColor="accent5" w:themeShade="80"/>
                <w:sz w:val="24"/>
                <w:szCs w:val="24"/>
              </w:rPr>
              <w:t>Fabricante</w:t>
            </w:r>
          </w:p>
          <w:p w14:paraId="6D334DAC" w14:textId="77777777" w:rsidR="000B02DA" w:rsidRDefault="00135ACE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 w:rsidRPr="00135ACE">
              <w:rPr>
                <w:b/>
                <w:bCs/>
                <w:noProof/>
                <w:color w:val="1F3864" w:themeColor="accent5" w:themeShade="80"/>
                <w:sz w:val="24"/>
                <w:szCs w:val="24"/>
              </w:rPr>
              <w:lastRenderedPageBreak/>
              <w:drawing>
                <wp:inline distT="0" distB="0" distL="0" distR="0" wp14:anchorId="12491811" wp14:editId="192D0C09">
                  <wp:extent cx="5572125" cy="8409780"/>
                  <wp:effectExtent l="0" t="0" r="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330" cy="8435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37BBCA" w14:textId="77777777" w:rsidR="000B02DA" w:rsidRPr="003A53D3" w:rsidRDefault="000B02DA" w:rsidP="008C22B6">
            <w:pPr>
              <w:ind w:firstLine="0"/>
              <w:jc w:val="center"/>
              <w:rPr>
                <w:b/>
                <w:bCs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Figura </w:t>
            </w:r>
            <w:r w:rsidR="00FB274A">
              <w:rPr>
                <w:b/>
                <w:bCs/>
                <w:color w:val="1F3864" w:themeColor="accent5" w:themeShade="80"/>
                <w:sz w:val="24"/>
                <w:szCs w:val="24"/>
              </w:rPr>
              <w:t>5</w:t>
            </w:r>
            <w:r>
              <w:rPr>
                <w:b/>
                <w:bCs/>
                <w:color w:val="1F3864" w:themeColor="accent5" w:themeShade="80"/>
                <w:sz w:val="24"/>
                <w:szCs w:val="24"/>
              </w:rPr>
              <w:t xml:space="preserve">: Exemplo de </w:t>
            </w:r>
            <w:r w:rsidR="00D73121">
              <w:rPr>
                <w:b/>
                <w:bCs/>
                <w:color w:val="1F3864" w:themeColor="accent5" w:themeShade="80"/>
                <w:sz w:val="24"/>
                <w:szCs w:val="24"/>
              </w:rPr>
              <w:t>Remover Peça do cadastro e depois Consultar Todas as Peças. Veja que a peça de código 1 foi removida e não aparece mais no sistema</w:t>
            </w:r>
            <w:r w:rsidR="00C92FEE">
              <w:rPr>
                <w:b/>
                <w:bCs/>
                <w:color w:val="1F3864" w:themeColor="accent5" w:themeShade="80"/>
                <w:sz w:val="24"/>
                <w:szCs w:val="24"/>
              </w:rPr>
              <w:t>.</w:t>
            </w:r>
          </w:p>
        </w:tc>
      </w:tr>
    </w:tbl>
    <w:p w14:paraId="3C245B9E" w14:textId="77777777" w:rsidR="00D05CCE" w:rsidRDefault="00D05CCE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58982E66" w14:textId="77777777" w:rsidTr="008C22B6">
        <w:tc>
          <w:tcPr>
            <w:tcW w:w="9716" w:type="dxa"/>
            <w:shd w:val="clear" w:color="auto" w:fill="FFFFFF" w:themeFill="background1"/>
          </w:tcPr>
          <w:p w14:paraId="59DB9962" w14:textId="77777777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A</w:t>
            </w:r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presentação do </w:t>
            </w:r>
            <w:proofErr w:type="gramStart"/>
            <w:r w:rsidRPr="00E927E3">
              <w:rPr>
                <w:b/>
                <w:bCs/>
                <w:color w:val="1F4E79" w:themeColor="accent1" w:themeShade="80"/>
                <w:sz w:val="28"/>
                <w:szCs w:val="28"/>
              </w:rPr>
              <w:t>Código</w:t>
            </w:r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05276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TEXTO)</w:t>
            </w:r>
          </w:p>
        </w:tc>
      </w:tr>
      <w:tr w:rsidR="00D05CCE" w14:paraId="376ECAB1" w14:textId="77777777" w:rsidTr="008C22B6">
        <w:tc>
          <w:tcPr>
            <w:tcW w:w="9716" w:type="dxa"/>
            <w:shd w:val="clear" w:color="auto" w:fill="FFFFFF" w:themeFill="background1"/>
          </w:tcPr>
          <w:p w14:paraId="23F0BC93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"Bem vindo ao Controle de Estoque da Bicicletaria da Júlia Guarnieri"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57F0800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5562D57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Definição da lista de peças</w:t>
            </w:r>
          </w:p>
          <w:p w14:paraId="4BA444E5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 =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[]</w:t>
            </w:r>
          </w:p>
          <w:p w14:paraId="77F3D90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r w:rsidRPr="000F0C2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60DA11EC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28EE7B0E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Menu principal</w:t>
            </w:r>
          </w:p>
          <w:p w14:paraId="5FF3864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C73227E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nSelecione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uma opção:"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7FF074E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"1 - Cadastrar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DC7F26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"2 - Consultar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AAB6D07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"3 - Remover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D8278EF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"4 - Sair"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1666F6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"Opção: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1CC5839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"1"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7615714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len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+ </w:t>
            </w:r>
            <w:r w:rsidRPr="000F0C2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2C5661F9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cadastrarPeca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8F960C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"2"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2028B8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consultarPeca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6AFC710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"3"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0745E71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removerPeca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B5806A5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"4"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B03A981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168A913C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CF25654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"Opção inválida!"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57E6C2CF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ACC676D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Função para cadastrar uma nova peça</w:t>
            </w:r>
          </w:p>
          <w:p w14:paraId="1EA88D7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cadastrarPeca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9CDCFE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34842BC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global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codigoPeca</w:t>
            </w:r>
            <w:proofErr w:type="spellEnd"/>
          </w:p>
          <w:p w14:paraId="4634EFB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nVocê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selecionou a opção de cadastrar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7DD8CB5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"Código da peça: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96BE94E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nome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"Digite o nome da peça: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BE1F80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fabricante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"Digite o fabricante da peça: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6F50233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valor =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4EC9B0"/>
                <w:sz w:val="21"/>
                <w:szCs w:val="21"/>
              </w:rPr>
              <w:t>float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"Digite o valor da peça: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))</w:t>
            </w:r>
          </w:p>
          <w:p w14:paraId="306260AE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peca =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"codigo"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codigo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"nome"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nome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"fabricante"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fabricante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,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"valor"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valor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</w:p>
          <w:p w14:paraId="4923BA51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pecas.append</w:t>
            </w:r>
            <w:proofErr w:type="spellEnd"/>
            <w:proofErr w:type="gram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AAF9DB9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+= </w:t>
            </w:r>
            <w:r w:rsidRPr="000F0C2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1</w:t>
            </w:r>
          </w:p>
          <w:p w14:paraId="3E42BC6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"Peça cadastrada com sucesso!"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143123D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251F7EEF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Função para consultar peças</w:t>
            </w:r>
          </w:p>
          <w:p w14:paraId="44556952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consultarPeca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BB6481B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while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True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AF8FB11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nVocê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selecionou a opção de consultar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CC48B0C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lastRenderedPageBreak/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nSelecione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uma opção:"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B173D54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"1 - Consultar todas as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5987DA1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"2 - Consultar peças por código"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6187995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"3 - Consultar peças por fabricante"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3FD18C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"4 - Retornar"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FAC675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"Opção: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405D87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"1"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F4E0EF2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pecas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0A018D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"Código: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'codigo'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Nome: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'nome'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Fabricante: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Valor: R$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0F0C2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:.2f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8E6533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"2"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37132DA9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"Digite o código da peça: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5CB8DB9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pecas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1D08F08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B009B32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"Código: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'codigo'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Nome: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'nome'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Fabricante: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Valor: R$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0F0C2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:.2f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614ECEC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275FFE84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8B3CD5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"Peça não encontrada."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14D97613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"3"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59366DA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fabricante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"Digite o nome do fabricante: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2DDC2FD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pecas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008E3F40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"fabricante"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fabricante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C1D3DD5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f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"Código: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'codigo'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Nome: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'nome'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Fabricante: 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'fabricante'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- Valor: R$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{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'valor'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0F0C27">
              <w:rPr>
                <w:rFonts w:ascii="Courier New" w:eastAsia="Times New Roman" w:hAnsi="Courier New" w:cs="Courier New"/>
                <w:color w:val="B5CEA8"/>
                <w:sz w:val="21"/>
                <w:szCs w:val="21"/>
              </w:rPr>
              <w:t>:.2f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}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38DA0E70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opcao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"4"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2068C00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6D9B57C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B8376EF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"Opção inválida!"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7D76A29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</w:p>
          <w:p w14:paraId="4B4846C2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6AA94F"/>
                <w:sz w:val="21"/>
                <w:szCs w:val="21"/>
              </w:rPr>
              <w:t># Função para remover uma peça</w:t>
            </w:r>
          </w:p>
          <w:p w14:paraId="2ECF5A7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proofErr w:type="spellStart"/>
            <w:r w:rsidRPr="000F0C27">
              <w:rPr>
                <w:rFonts w:ascii="Courier New" w:eastAsia="Times New Roman" w:hAnsi="Courier New" w:cs="Courier New"/>
                <w:color w:val="569CD6"/>
                <w:sz w:val="21"/>
                <w:szCs w:val="21"/>
              </w:rPr>
              <w:t>def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removerPeca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)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63CE66D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"\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nVocê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 selecionou a opção de remover peças"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04C1742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codigo =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input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"Digite o código da peça que deseja remover: 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224E798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for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r w:rsidRPr="000F0C27">
              <w:rPr>
                <w:rFonts w:ascii="Courier New" w:eastAsia="Times New Roman" w:hAnsi="Courier New" w:cs="Courier New"/>
                <w:color w:val="82C6FF"/>
                <w:sz w:val="21"/>
                <w:szCs w:val="21"/>
              </w:rPr>
              <w:t>in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pecas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5CD55091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if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[</w:t>
            </w:r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]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==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codigo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7E80A22D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spellStart"/>
            <w:proofErr w:type="gramStart"/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pecas.remove</w:t>
            </w:r>
            <w:proofErr w:type="spellEnd"/>
            <w:proofErr w:type="gram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peca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27DA9E9F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"Peça removida com sucesso!"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0904006C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    </w:t>
            </w:r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break</w:t>
            </w:r>
          </w:p>
          <w:p w14:paraId="7990EDB9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</w:t>
            </w:r>
            <w:proofErr w:type="spellStart"/>
            <w:r w:rsidRPr="000F0C27">
              <w:rPr>
                <w:rFonts w:ascii="Courier New" w:eastAsia="Times New Roman" w:hAnsi="Courier New" w:cs="Courier New"/>
                <w:color w:val="C586C0"/>
                <w:sz w:val="21"/>
                <w:szCs w:val="21"/>
              </w:rPr>
              <w:t>else</w:t>
            </w:r>
            <w:proofErr w:type="spellEnd"/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:</w:t>
            </w:r>
          </w:p>
          <w:p w14:paraId="47FCBEC7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  <w:r w:rsidRPr="000F0C27"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  <w:t>        </w:t>
            </w:r>
            <w:proofErr w:type="gramStart"/>
            <w:r w:rsidRPr="000F0C27">
              <w:rPr>
                <w:rFonts w:ascii="Courier New" w:eastAsia="Times New Roman" w:hAnsi="Courier New" w:cs="Courier New"/>
                <w:color w:val="DCDCAA"/>
                <w:sz w:val="21"/>
                <w:szCs w:val="21"/>
              </w:rPr>
              <w:t>print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(</w:t>
            </w:r>
            <w:proofErr w:type="gramEnd"/>
            <w:r w:rsidRPr="000F0C27">
              <w:rPr>
                <w:rFonts w:ascii="Courier New" w:eastAsia="Times New Roman" w:hAnsi="Courier New" w:cs="Courier New"/>
                <w:color w:val="CE9178"/>
                <w:sz w:val="21"/>
                <w:szCs w:val="21"/>
              </w:rPr>
              <w:t>"Peça não encontrada."</w:t>
            </w:r>
            <w:r w:rsidRPr="000F0C27">
              <w:rPr>
                <w:rFonts w:ascii="Courier New" w:eastAsia="Times New Roman" w:hAnsi="Courier New" w:cs="Courier New"/>
                <w:color w:val="DCDCDC"/>
                <w:sz w:val="21"/>
                <w:szCs w:val="21"/>
              </w:rPr>
              <w:t>)</w:t>
            </w:r>
          </w:p>
          <w:p w14:paraId="462FB9C6" w14:textId="77777777" w:rsidR="000F0C27" w:rsidRPr="000F0C27" w:rsidRDefault="000F0C27" w:rsidP="000F0C27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urier New" w:eastAsia="Times New Roman" w:hAnsi="Courier New" w:cs="Courier New"/>
                <w:color w:val="D4D4D4"/>
                <w:sz w:val="21"/>
                <w:szCs w:val="21"/>
              </w:rPr>
            </w:pPr>
          </w:p>
          <w:p w14:paraId="4B37D18C" w14:textId="2C7F1FB9" w:rsidR="00D05CCE" w:rsidRPr="0005040A" w:rsidRDefault="00D05CCE" w:rsidP="000814F5">
            <w:pPr>
              <w:ind w:firstLine="0"/>
              <w:jc w:val="left"/>
              <w:rPr>
                <w:rFonts w:eastAsia="Times New Roman"/>
                <w:color w:val="FF0000"/>
                <w:sz w:val="28"/>
                <w:szCs w:val="28"/>
              </w:rPr>
            </w:pPr>
          </w:p>
        </w:tc>
      </w:tr>
    </w:tbl>
    <w:p w14:paraId="3062B22E" w14:textId="77777777" w:rsidR="00D05CCE" w:rsidRDefault="00D05CCE" w:rsidP="00D05CCE">
      <w:pPr>
        <w:ind w:firstLine="0"/>
      </w:pPr>
    </w:p>
    <w:p w14:paraId="6F0FA268" w14:textId="77777777" w:rsidR="000F0C27" w:rsidRDefault="000F0C27" w:rsidP="00D05CCE">
      <w:pPr>
        <w:ind w:firstLine="0"/>
      </w:pPr>
    </w:p>
    <w:p w14:paraId="03019038" w14:textId="77777777" w:rsidR="000F0C27" w:rsidRDefault="000F0C27" w:rsidP="00D05CCE">
      <w:pPr>
        <w:ind w:firstLine="0"/>
      </w:pPr>
    </w:p>
    <w:p w14:paraId="0856631F" w14:textId="77777777" w:rsidR="000F0C27" w:rsidRDefault="000F0C27" w:rsidP="00D05CCE">
      <w:pPr>
        <w:ind w:firstLine="0"/>
      </w:pPr>
    </w:p>
    <w:tbl>
      <w:tblPr>
        <w:tblStyle w:val="Tabelacomgrade"/>
        <w:tblW w:w="0" w:type="auto"/>
        <w:tblBorders>
          <w:top w:val="single" w:sz="12" w:space="0" w:color="113162"/>
          <w:left w:val="single" w:sz="12" w:space="0" w:color="113162"/>
          <w:bottom w:val="single" w:sz="12" w:space="0" w:color="113162"/>
          <w:right w:val="single" w:sz="12" w:space="0" w:color="113162"/>
          <w:insideH w:val="single" w:sz="12" w:space="0" w:color="113162"/>
          <w:insideV w:val="single" w:sz="12" w:space="0" w:color="113162"/>
        </w:tblBorders>
        <w:tblLayout w:type="fixed"/>
        <w:tblLook w:val="04A0" w:firstRow="1" w:lastRow="0" w:firstColumn="1" w:lastColumn="0" w:noHBand="0" w:noVBand="1"/>
      </w:tblPr>
      <w:tblGrid>
        <w:gridCol w:w="9716"/>
      </w:tblGrid>
      <w:tr w:rsidR="00D05CCE" w14:paraId="08F9746F" w14:textId="77777777" w:rsidTr="008C22B6">
        <w:tc>
          <w:tcPr>
            <w:tcW w:w="9716" w:type="dxa"/>
          </w:tcPr>
          <w:p w14:paraId="55A080FE" w14:textId="77777777" w:rsidR="00D05CCE" w:rsidRDefault="00D05CCE" w:rsidP="009C1484">
            <w:pPr>
              <w:spacing w:before="120" w:after="120"/>
              <w:ind w:firstLine="0"/>
              <w:jc w:val="center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Saída do </w:t>
            </w:r>
            <w:proofErr w:type="gramStart"/>
            <w:r>
              <w:rPr>
                <w:b/>
                <w:bCs/>
                <w:color w:val="1F4E79" w:themeColor="accent1" w:themeShade="80"/>
                <w:sz w:val="28"/>
                <w:szCs w:val="28"/>
              </w:rPr>
              <w:t>Console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(</w:t>
            </w:r>
            <w:proofErr w:type="gramEnd"/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FORMATO IMAGEM</w:t>
            </w:r>
            <w:r w:rsidR="006167AD">
              <w:rPr>
                <w:b/>
                <w:bCs/>
                <w:color w:val="1F4E79" w:themeColor="accent1" w:themeShade="80"/>
                <w:sz w:val="28"/>
                <w:szCs w:val="28"/>
              </w:rPr>
              <w:t xml:space="preserve"> – PRINT DA TELA</w:t>
            </w:r>
            <w:r w:rsidR="00CB7CFB" w:rsidRPr="0005276B">
              <w:rPr>
                <w:b/>
                <w:bCs/>
                <w:color w:val="1F4E79" w:themeColor="accent1" w:themeShade="80"/>
                <w:sz w:val="28"/>
                <w:szCs w:val="28"/>
              </w:rPr>
              <w:t>)</w:t>
            </w:r>
          </w:p>
          <w:p w14:paraId="555A6C4C" w14:textId="026AD10A" w:rsidR="000F0C27" w:rsidRDefault="000F0C27" w:rsidP="000F0C27">
            <w:pPr>
              <w:spacing w:before="120" w:after="120"/>
              <w:ind w:firstLine="0"/>
              <w:rPr>
                <w:b/>
                <w:bCs/>
                <w:color w:val="1F4E79" w:themeColor="accent1" w:themeShade="8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6E217DE" wp14:editId="3ABA7213">
                  <wp:extent cx="4895850" cy="7505700"/>
                  <wp:effectExtent l="0" t="0" r="0" b="0"/>
                  <wp:docPr id="5646124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61240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750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CCE" w14:paraId="0ABE7544" w14:textId="77777777" w:rsidTr="008C22B6">
        <w:tc>
          <w:tcPr>
            <w:tcW w:w="9716" w:type="dxa"/>
          </w:tcPr>
          <w:p w14:paraId="38B61681" w14:textId="77777777" w:rsidR="00AD5E0F" w:rsidRDefault="00985655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E60F83" wp14:editId="2AEDCAEA">
                  <wp:extent cx="4705350" cy="7515225"/>
                  <wp:effectExtent l="0" t="0" r="0" b="9525"/>
                  <wp:docPr id="13279308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93088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751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EB8A1" w14:textId="77777777" w:rsidR="00985655" w:rsidRDefault="00985655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0CFF53D1" w14:textId="77777777" w:rsidR="00985655" w:rsidRDefault="00985655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  <w:p w14:paraId="0FBE187F" w14:textId="67208457" w:rsidR="00985655" w:rsidRPr="001E7CAB" w:rsidRDefault="00985655" w:rsidP="000814F5">
            <w:pPr>
              <w:ind w:firstLine="0"/>
              <w:jc w:val="left"/>
              <w:rPr>
                <w:rFonts w:eastAsia="Times New Roman"/>
                <w:color w:val="FF0000"/>
                <w:sz w:val="40"/>
                <w:szCs w:val="40"/>
              </w:rPr>
            </w:pPr>
          </w:p>
        </w:tc>
      </w:tr>
    </w:tbl>
    <w:p w14:paraId="47A55CDD" w14:textId="77777777" w:rsidR="00D05CCE" w:rsidRDefault="00D05CCE" w:rsidP="00D05CCE">
      <w:pPr>
        <w:ind w:firstLine="0"/>
      </w:pPr>
    </w:p>
    <w:sectPr w:rsidR="00D05CCE" w:rsidSect="0011171E">
      <w:headerReference w:type="default" r:id="rId23"/>
      <w:footerReference w:type="default" r:id="rId24"/>
      <w:pgSz w:w="11906" w:h="16838"/>
      <w:pgMar w:top="1440" w:right="1080" w:bottom="1440" w:left="1080" w:header="709" w:footer="28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97D50" w14:textId="77777777" w:rsidR="00F154C9" w:rsidRDefault="00F154C9" w:rsidP="00B5761D">
      <w:r>
        <w:separator/>
      </w:r>
    </w:p>
    <w:p w14:paraId="6B893BEE" w14:textId="77777777" w:rsidR="00F154C9" w:rsidRDefault="00F154C9" w:rsidP="00B5761D"/>
    <w:p w14:paraId="0ACCF973" w14:textId="77777777" w:rsidR="00F154C9" w:rsidRDefault="00F154C9" w:rsidP="00B5761D"/>
  </w:endnote>
  <w:endnote w:type="continuationSeparator" w:id="0">
    <w:p w14:paraId="7A63383C" w14:textId="77777777" w:rsidR="00F154C9" w:rsidRDefault="00F154C9" w:rsidP="00B5761D">
      <w:r>
        <w:continuationSeparator/>
      </w:r>
    </w:p>
    <w:p w14:paraId="4B713E9F" w14:textId="77777777" w:rsidR="00F154C9" w:rsidRDefault="00F154C9" w:rsidP="00B5761D"/>
    <w:p w14:paraId="527C3818" w14:textId="77777777" w:rsidR="00F154C9" w:rsidRDefault="00F154C9" w:rsidP="00B5761D"/>
  </w:endnote>
  <w:endnote w:type="continuationNotice" w:id="1">
    <w:p w14:paraId="25D8943B" w14:textId="77777777" w:rsidR="00F154C9" w:rsidRDefault="00F154C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068754"/>
      <w:docPartObj>
        <w:docPartGallery w:val="Page Numbers (Bottom of Page)"/>
        <w:docPartUnique/>
      </w:docPartObj>
    </w:sdtPr>
    <w:sdtEndPr>
      <w:rPr>
        <w:color w:val="F5A607"/>
      </w:rPr>
    </w:sdtEndPr>
    <w:sdtContent>
      <w:p w14:paraId="767B03CD" w14:textId="77777777" w:rsidR="009B17A9" w:rsidRDefault="00000000" w:rsidP="00D2799E">
        <w:pPr>
          <w:pStyle w:val="Rodap"/>
          <w:tabs>
            <w:tab w:val="clear" w:pos="4252"/>
            <w:tab w:val="center" w:pos="5220"/>
          </w:tabs>
          <w:ind w:firstLine="0"/>
          <w:jc w:val="center"/>
        </w:pPr>
        <w:r>
          <w:rPr>
            <w:noProof/>
          </w:rPr>
          <w:pict w14:anchorId="5C0724D2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xograma: Decisão 41" o:spid="_x0000_s1027" type="#_x0000_t110" style="position:absolute;left:0;text-align:left;margin-left:-.2pt;margin-top:-7.6pt;width:485.95pt;height:3.6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" fillcolor="#113162" strokecolor="#113162">
              <w10:wrap type="square"/>
            </v:shape>
          </w:pict>
        </w:r>
      </w:p>
      <w:p w14:paraId="684DB73F" w14:textId="77777777" w:rsidR="009B17A9" w:rsidRPr="00D2799E" w:rsidRDefault="00506AE9" w:rsidP="00D2799E">
        <w:pPr>
          <w:pStyle w:val="Rodap"/>
          <w:ind w:firstLine="0"/>
          <w:jc w:val="center"/>
          <w:rPr>
            <w:color w:val="F5A607"/>
          </w:rPr>
        </w:pPr>
        <w:r w:rsidRPr="00D2799E">
          <w:rPr>
            <w:color w:val="F5A607"/>
          </w:rPr>
          <w:fldChar w:fldCharType="begin"/>
        </w:r>
        <w:r w:rsidR="009B17A9" w:rsidRPr="00D2799E">
          <w:rPr>
            <w:color w:val="F5A607"/>
          </w:rPr>
          <w:instrText>PAGE    \* MERGEFORMAT</w:instrText>
        </w:r>
        <w:r w:rsidRPr="00D2799E">
          <w:rPr>
            <w:color w:val="F5A607"/>
          </w:rPr>
          <w:fldChar w:fldCharType="separate"/>
        </w:r>
        <w:r w:rsidR="006204EA">
          <w:rPr>
            <w:noProof/>
            <w:color w:val="F5A607"/>
          </w:rPr>
          <w:t>2</w:t>
        </w:r>
        <w:r w:rsidRPr="00D2799E">
          <w:rPr>
            <w:color w:val="F5A607"/>
          </w:rPr>
          <w:fldChar w:fldCharType="end"/>
        </w:r>
      </w:p>
    </w:sdtContent>
  </w:sdt>
  <w:p w14:paraId="087BDBC2" w14:textId="77777777" w:rsidR="009B17A9" w:rsidRPr="00955E07" w:rsidRDefault="009B17A9" w:rsidP="005C35CA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55988" w14:textId="77777777" w:rsidR="00F154C9" w:rsidRDefault="00F154C9" w:rsidP="00B5761D">
      <w:r>
        <w:separator/>
      </w:r>
    </w:p>
    <w:p w14:paraId="6328AC57" w14:textId="77777777" w:rsidR="00F154C9" w:rsidRDefault="00F154C9" w:rsidP="00B5761D"/>
    <w:p w14:paraId="2A688236" w14:textId="77777777" w:rsidR="00F154C9" w:rsidRDefault="00F154C9" w:rsidP="00B5761D"/>
  </w:footnote>
  <w:footnote w:type="continuationSeparator" w:id="0">
    <w:p w14:paraId="7FEC94A5" w14:textId="77777777" w:rsidR="00F154C9" w:rsidRDefault="00F154C9" w:rsidP="00B5761D">
      <w:r>
        <w:continuationSeparator/>
      </w:r>
    </w:p>
    <w:p w14:paraId="320F86E9" w14:textId="77777777" w:rsidR="00F154C9" w:rsidRDefault="00F154C9" w:rsidP="00B5761D"/>
    <w:p w14:paraId="18B773FC" w14:textId="77777777" w:rsidR="00F154C9" w:rsidRDefault="00F154C9" w:rsidP="00B5761D"/>
  </w:footnote>
  <w:footnote w:type="continuationNotice" w:id="1">
    <w:p w14:paraId="2167420C" w14:textId="77777777" w:rsidR="00F154C9" w:rsidRDefault="00F154C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6799" w14:textId="77777777" w:rsidR="009B17A9" w:rsidRDefault="009B17A9" w:rsidP="007B06F8">
    <w:pPr>
      <w:pStyle w:val="CabealhodoSumrio"/>
    </w:pPr>
    <w:r>
      <w:rPr>
        <w:noProof/>
      </w:rPr>
      <w:drawing>
        <wp:anchor distT="0" distB="0" distL="114300" distR="114300" simplePos="0" relativeHeight="251640320" behindDoc="0" locked="0" layoutInCell="1" allowOverlap="1" wp14:anchorId="2D0383D9" wp14:editId="7AE5E808">
          <wp:simplePos x="0" y="0"/>
          <wp:positionH relativeFrom="column">
            <wp:posOffset>-19026</wp:posOffset>
          </wp:positionH>
          <wp:positionV relativeFrom="paragraph">
            <wp:posOffset>-338970</wp:posOffset>
          </wp:positionV>
          <wp:extent cx="3197225" cy="659765"/>
          <wp:effectExtent l="0" t="0" r="3175" b="6985"/>
          <wp:wrapSquare wrapText="bothSides"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97225" cy="659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F0D05">
      <w:t>Caderno de Respostas</w:t>
    </w:r>
    <w:r>
      <w:t xml:space="preserve"> d</w:t>
    </w:r>
    <w:r w:rsidR="006F0D05">
      <w:t>a</w:t>
    </w:r>
    <w:r>
      <w:t xml:space="preserve"> Atividade Prática de </w:t>
    </w:r>
    <w:r w:rsidR="00EF7082">
      <w:t>Lógica de Programação e Algoritmos.</w:t>
    </w:r>
  </w:p>
  <w:p w14:paraId="2FFE2084" w14:textId="77777777" w:rsidR="009B17A9" w:rsidRDefault="00000000" w:rsidP="00947280">
    <w:pPr>
      <w:pStyle w:val="Cabealho"/>
    </w:pPr>
    <w:r>
      <w:rPr>
        <w:noProof/>
      </w:rPr>
      <w:pict w14:anchorId="610370B1">
        <v:rect id="Retângulo 16" o:spid="_x0000_s1026" style="position:absolute;left:0;text-align:left;margin-left:.5pt;margin-top:6.7pt;width:485.45pt;height:3.55pt;z-index:251727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" fillcolor="#f5a607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252"/>
    <w:multiLevelType w:val="hybridMultilevel"/>
    <w:tmpl w:val="DD00E3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43464"/>
    <w:multiLevelType w:val="hybridMultilevel"/>
    <w:tmpl w:val="F9B080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E574B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0F2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06256"/>
    <w:multiLevelType w:val="hybridMultilevel"/>
    <w:tmpl w:val="DD00E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13624">
    <w:abstractNumId w:val="0"/>
  </w:num>
  <w:num w:numId="2" w16cid:durableId="526451803">
    <w:abstractNumId w:val="2"/>
  </w:num>
  <w:num w:numId="3" w16cid:durableId="784469838">
    <w:abstractNumId w:val="4"/>
  </w:num>
  <w:num w:numId="4" w16cid:durableId="301156926">
    <w:abstractNumId w:val="3"/>
  </w:num>
  <w:num w:numId="5" w16cid:durableId="22087225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5C0"/>
    <w:rsid w:val="00000943"/>
    <w:rsid w:val="00000E59"/>
    <w:rsid w:val="00000EC3"/>
    <w:rsid w:val="0000143C"/>
    <w:rsid w:val="00002A30"/>
    <w:rsid w:val="00002B60"/>
    <w:rsid w:val="00002E07"/>
    <w:rsid w:val="00002FD5"/>
    <w:rsid w:val="00003606"/>
    <w:rsid w:val="000041AF"/>
    <w:rsid w:val="00004769"/>
    <w:rsid w:val="00006459"/>
    <w:rsid w:val="00006DF1"/>
    <w:rsid w:val="00010C90"/>
    <w:rsid w:val="00011A0B"/>
    <w:rsid w:val="000132FF"/>
    <w:rsid w:val="00015B61"/>
    <w:rsid w:val="0001655E"/>
    <w:rsid w:val="00016740"/>
    <w:rsid w:val="00020016"/>
    <w:rsid w:val="00022100"/>
    <w:rsid w:val="00022E78"/>
    <w:rsid w:val="00025E5E"/>
    <w:rsid w:val="0002665B"/>
    <w:rsid w:val="000266E3"/>
    <w:rsid w:val="00031240"/>
    <w:rsid w:val="000340E5"/>
    <w:rsid w:val="00034532"/>
    <w:rsid w:val="00035DC5"/>
    <w:rsid w:val="0003600E"/>
    <w:rsid w:val="00036D24"/>
    <w:rsid w:val="000379B1"/>
    <w:rsid w:val="000379B4"/>
    <w:rsid w:val="00037EF3"/>
    <w:rsid w:val="00040B17"/>
    <w:rsid w:val="000415FF"/>
    <w:rsid w:val="00042480"/>
    <w:rsid w:val="0004321A"/>
    <w:rsid w:val="000457F7"/>
    <w:rsid w:val="00045FF3"/>
    <w:rsid w:val="00046C87"/>
    <w:rsid w:val="000479C1"/>
    <w:rsid w:val="0005040A"/>
    <w:rsid w:val="00050CC4"/>
    <w:rsid w:val="00052394"/>
    <w:rsid w:val="0005276B"/>
    <w:rsid w:val="0005307D"/>
    <w:rsid w:val="00054080"/>
    <w:rsid w:val="000548CB"/>
    <w:rsid w:val="00055E82"/>
    <w:rsid w:val="00056244"/>
    <w:rsid w:val="0005682D"/>
    <w:rsid w:val="00057000"/>
    <w:rsid w:val="000604B3"/>
    <w:rsid w:val="0006452B"/>
    <w:rsid w:val="00065440"/>
    <w:rsid w:val="00070775"/>
    <w:rsid w:val="0007156F"/>
    <w:rsid w:val="00073CED"/>
    <w:rsid w:val="00074CD1"/>
    <w:rsid w:val="000751EC"/>
    <w:rsid w:val="00075700"/>
    <w:rsid w:val="00076754"/>
    <w:rsid w:val="00077D2E"/>
    <w:rsid w:val="0008026A"/>
    <w:rsid w:val="000814F5"/>
    <w:rsid w:val="000815CC"/>
    <w:rsid w:val="000816FC"/>
    <w:rsid w:val="00082010"/>
    <w:rsid w:val="00082A10"/>
    <w:rsid w:val="00085A46"/>
    <w:rsid w:val="00085A92"/>
    <w:rsid w:val="00085B3C"/>
    <w:rsid w:val="00087278"/>
    <w:rsid w:val="00087861"/>
    <w:rsid w:val="00090AF7"/>
    <w:rsid w:val="00091221"/>
    <w:rsid w:val="00093299"/>
    <w:rsid w:val="000932A1"/>
    <w:rsid w:val="000933DD"/>
    <w:rsid w:val="0009455B"/>
    <w:rsid w:val="0009650A"/>
    <w:rsid w:val="00096AAF"/>
    <w:rsid w:val="00097691"/>
    <w:rsid w:val="00097996"/>
    <w:rsid w:val="000A13AF"/>
    <w:rsid w:val="000A13C3"/>
    <w:rsid w:val="000A1CB8"/>
    <w:rsid w:val="000A3133"/>
    <w:rsid w:val="000A3D1C"/>
    <w:rsid w:val="000A507A"/>
    <w:rsid w:val="000A5F37"/>
    <w:rsid w:val="000A6589"/>
    <w:rsid w:val="000A79B9"/>
    <w:rsid w:val="000A7D6F"/>
    <w:rsid w:val="000B01C7"/>
    <w:rsid w:val="000B02DA"/>
    <w:rsid w:val="000B05B3"/>
    <w:rsid w:val="000B22A8"/>
    <w:rsid w:val="000B2CFD"/>
    <w:rsid w:val="000B34F6"/>
    <w:rsid w:val="000B40CF"/>
    <w:rsid w:val="000B4F8D"/>
    <w:rsid w:val="000B543C"/>
    <w:rsid w:val="000B73B2"/>
    <w:rsid w:val="000B760D"/>
    <w:rsid w:val="000B76A6"/>
    <w:rsid w:val="000B7E6E"/>
    <w:rsid w:val="000C0DEC"/>
    <w:rsid w:val="000C1795"/>
    <w:rsid w:val="000C2C41"/>
    <w:rsid w:val="000C332D"/>
    <w:rsid w:val="000C332F"/>
    <w:rsid w:val="000C6A6D"/>
    <w:rsid w:val="000C6B2C"/>
    <w:rsid w:val="000C754F"/>
    <w:rsid w:val="000C75FC"/>
    <w:rsid w:val="000D0A61"/>
    <w:rsid w:val="000D0DC5"/>
    <w:rsid w:val="000D13C3"/>
    <w:rsid w:val="000D1427"/>
    <w:rsid w:val="000D1DDA"/>
    <w:rsid w:val="000D2464"/>
    <w:rsid w:val="000D285F"/>
    <w:rsid w:val="000D28BC"/>
    <w:rsid w:val="000D29F7"/>
    <w:rsid w:val="000D34DE"/>
    <w:rsid w:val="000D37AD"/>
    <w:rsid w:val="000D3FE1"/>
    <w:rsid w:val="000D4784"/>
    <w:rsid w:val="000D48CE"/>
    <w:rsid w:val="000D4E5E"/>
    <w:rsid w:val="000D53F3"/>
    <w:rsid w:val="000D5D97"/>
    <w:rsid w:val="000D6586"/>
    <w:rsid w:val="000D7178"/>
    <w:rsid w:val="000D75F9"/>
    <w:rsid w:val="000E03AB"/>
    <w:rsid w:val="000E19B5"/>
    <w:rsid w:val="000E22E6"/>
    <w:rsid w:val="000E313C"/>
    <w:rsid w:val="000E4B75"/>
    <w:rsid w:val="000E57A8"/>
    <w:rsid w:val="000E5E27"/>
    <w:rsid w:val="000E61AE"/>
    <w:rsid w:val="000E64F3"/>
    <w:rsid w:val="000E6593"/>
    <w:rsid w:val="000F09BC"/>
    <w:rsid w:val="000F0C27"/>
    <w:rsid w:val="000F16EF"/>
    <w:rsid w:val="000F1855"/>
    <w:rsid w:val="000F19B4"/>
    <w:rsid w:val="000F1FBA"/>
    <w:rsid w:val="000F274D"/>
    <w:rsid w:val="000F41F9"/>
    <w:rsid w:val="000F45D1"/>
    <w:rsid w:val="000F6AC4"/>
    <w:rsid w:val="000F6B7B"/>
    <w:rsid w:val="000F6D6D"/>
    <w:rsid w:val="000F6DDA"/>
    <w:rsid w:val="000F71CA"/>
    <w:rsid w:val="001000E1"/>
    <w:rsid w:val="00100429"/>
    <w:rsid w:val="00100D7C"/>
    <w:rsid w:val="001012F6"/>
    <w:rsid w:val="001026DD"/>
    <w:rsid w:val="00103486"/>
    <w:rsid w:val="001039AF"/>
    <w:rsid w:val="00105B62"/>
    <w:rsid w:val="001063AF"/>
    <w:rsid w:val="00106B1D"/>
    <w:rsid w:val="0010753D"/>
    <w:rsid w:val="0011171E"/>
    <w:rsid w:val="001129BE"/>
    <w:rsid w:val="00113263"/>
    <w:rsid w:val="00113353"/>
    <w:rsid w:val="00113435"/>
    <w:rsid w:val="00113633"/>
    <w:rsid w:val="00114202"/>
    <w:rsid w:val="00114E6F"/>
    <w:rsid w:val="001159DF"/>
    <w:rsid w:val="00117A92"/>
    <w:rsid w:val="00117FDE"/>
    <w:rsid w:val="0012034E"/>
    <w:rsid w:val="00121EEA"/>
    <w:rsid w:val="00123122"/>
    <w:rsid w:val="001234A2"/>
    <w:rsid w:val="00123794"/>
    <w:rsid w:val="00123988"/>
    <w:rsid w:val="00123996"/>
    <w:rsid w:val="00124907"/>
    <w:rsid w:val="001252DB"/>
    <w:rsid w:val="00127B88"/>
    <w:rsid w:val="00127C1D"/>
    <w:rsid w:val="00132366"/>
    <w:rsid w:val="001337CC"/>
    <w:rsid w:val="001348B4"/>
    <w:rsid w:val="00135268"/>
    <w:rsid w:val="001354E4"/>
    <w:rsid w:val="00135ACE"/>
    <w:rsid w:val="0013732A"/>
    <w:rsid w:val="00137463"/>
    <w:rsid w:val="00137A1A"/>
    <w:rsid w:val="001406A0"/>
    <w:rsid w:val="00141363"/>
    <w:rsid w:val="00141AAB"/>
    <w:rsid w:val="00142418"/>
    <w:rsid w:val="00143378"/>
    <w:rsid w:val="00143CA6"/>
    <w:rsid w:val="00145747"/>
    <w:rsid w:val="0014675A"/>
    <w:rsid w:val="00146B12"/>
    <w:rsid w:val="00150524"/>
    <w:rsid w:val="00150E93"/>
    <w:rsid w:val="00153241"/>
    <w:rsid w:val="0015386A"/>
    <w:rsid w:val="00153A01"/>
    <w:rsid w:val="00154578"/>
    <w:rsid w:val="0015516D"/>
    <w:rsid w:val="00155ACF"/>
    <w:rsid w:val="00156E7A"/>
    <w:rsid w:val="001570BA"/>
    <w:rsid w:val="00157909"/>
    <w:rsid w:val="00157FA0"/>
    <w:rsid w:val="00160F97"/>
    <w:rsid w:val="00161920"/>
    <w:rsid w:val="001633C8"/>
    <w:rsid w:val="001642E8"/>
    <w:rsid w:val="00164C54"/>
    <w:rsid w:val="001661D9"/>
    <w:rsid w:val="0016655A"/>
    <w:rsid w:val="00166D57"/>
    <w:rsid w:val="0016716F"/>
    <w:rsid w:val="00167553"/>
    <w:rsid w:val="00170C6E"/>
    <w:rsid w:val="001711C6"/>
    <w:rsid w:val="00171394"/>
    <w:rsid w:val="00172824"/>
    <w:rsid w:val="00174593"/>
    <w:rsid w:val="0017527D"/>
    <w:rsid w:val="00175AC9"/>
    <w:rsid w:val="001760E7"/>
    <w:rsid w:val="00176B4C"/>
    <w:rsid w:val="00180B22"/>
    <w:rsid w:val="00180BBB"/>
    <w:rsid w:val="00181595"/>
    <w:rsid w:val="00181BA3"/>
    <w:rsid w:val="00181D80"/>
    <w:rsid w:val="00183AD5"/>
    <w:rsid w:val="00183E02"/>
    <w:rsid w:val="00184447"/>
    <w:rsid w:val="00184876"/>
    <w:rsid w:val="00185577"/>
    <w:rsid w:val="00186534"/>
    <w:rsid w:val="00186D1D"/>
    <w:rsid w:val="00190949"/>
    <w:rsid w:val="00190ABE"/>
    <w:rsid w:val="00190AF7"/>
    <w:rsid w:val="001914B0"/>
    <w:rsid w:val="00191DB2"/>
    <w:rsid w:val="00193079"/>
    <w:rsid w:val="00193343"/>
    <w:rsid w:val="00194839"/>
    <w:rsid w:val="00194C02"/>
    <w:rsid w:val="00194CAB"/>
    <w:rsid w:val="00196C70"/>
    <w:rsid w:val="001977CD"/>
    <w:rsid w:val="0019781C"/>
    <w:rsid w:val="00197998"/>
    <w:rsid w:val="00197CB9"/>
    <w:rsid w:val="001A0CC5"/>
    <w:rsid w:val="001A2EBC"/>
    <w:rsid w:val="001A3D53"/>
    <w:rsid w:val="001A43DB"/>
    <w:rsid w:val="001A43F4"/>
    <w:rsid w:val="001A4D0A"/>
    <w:rsid w:val="001A6B32"/>
    <w:rsid w:val="001A6E74"/>
    <w:rsid w:val="001A721B"/>
    <w:rsid w:val="001A72B4"/>
    <w:rsid w:val="001A7A37"/>
    <w:rsid w:val="001B04A3"/>
    <w:rsid w:val="001B1FE2"/>
    <w:rsid w:val="001B2BED"/>
    <w:rsid w:val="001B3A41"/>
    <w:rsid w:val="001B4507"/>
    <w:rsid w:val="001B4BDB"/>
    <w:rsid w:val="001B50E5"/>
    <w:rsid w:val="001B55CE"/>
    <w:rsid w:val="001B5D41"/>
    <w:rsid w:val="001B6BBE"/>
    <w:rsid w:val="001B7F79"/>
    <w:rsid w:val="001C0CAA"/>
    <w:rsid w:val="001C140D"/>
    <w:rsid w:val="001C2740"/>
    <w:rsid w:val="001C3531"/>
    <w:rsid w:val="001C4AD7"/>
    <w:rsid w:val="001D1B62"/>
    <w:rsid w:val="001D386C"/>
    <w:rsid w:val="001D4072"/>
    <w:rsid w:val="001D484B"/>
    <w:rsid w:val="001D4E7D"/>
    <w:rsid w:val="001D5ED8"/>
    <w:rsid w:val="001D745E"/>
    <w:rsid w:val="001E0BDB"/>
    <w:rsid w:val="001E1126"/>
    <w:rsid w:val="001E1380"/>
    <w:rsid w:val="001E266D"/>
    <w:rsid w:val="001E345A"/>
    <w:rsid w:val="001E3D5C"/>
    <w:rsid w:val="001E44C4"/>
    <w:rsid w:val="001E4AF5"/>
    <w:rsid w:val="001E4FA4"/>
    <w:rsid w:val="001E65C0"/>
    <w:rsid w:val="001E7CAB"/>
    <w:rsid w:val="001F1B57"/>
    <w:rsid w:val="001F21D7"/>
    <w:rsid w:val="001F220F"/>
    <w:rsid w:val="001F3BCF"/>
    <w:rsid w:val="001F533D"/>
    <w:rsid w:val="001F65BA"/>
    <w:rsid w:val="001F6656"/>
    <w:rsid w:val="001F6A9F"/>
    <w:rsid w:val="001F7025"/>
    <w:rsid w:val="001F7851"/>
    <w:rsid w:val="001F78C9"/>
    <w:rsid w:val="00200303"/>
    <w:rsid w:val="0020135A"/>
    <w:rsid w:val="002020E8"/>
    <w:rsid w:val="002053B3"/>
    <w:rsid w:val="00205776"/>
    <w:rsid w:val="00211E95"/>
    <w:rsid w:val="002125E9"/>
    <w:rsid w:val="00214895"/>
    <w:rsid w:val="00214BDA"/>
    <w:rsid w:val="00215037"/>
    <w:rsid w:val="00215EA9"/>
    <w:rsid w:val="002168F0"/>
    <w:rsid w:val="00217343"/>
    <w:rsid w:val="00217558"/>
    <w:rsid w:val="00217992"/>
    <w:rsid w:val="00220AE4"/>
    <w:rsid w:val="00220BF8"/>
    <w:rsid w:val="00221360"/>
    <w:rsid w:val="0022432C"/>
    <w:rsid w:val="00224940"/>
    <w:rsid w:val="00224C37"/>
    <w:rsid w:val="002252E4"/>
    <w:rsid w:val="002253CA"/>
    <w:rsid w:val="002259C7"/>
    <w:rsid w:val="00226404"/>
    <w:rsid w:val="002269D3"/>
    <w:rsid w:val="0022766E"/>
    <w:rsid w:val="002318B9"/>
    <w:rsid w:val="00231FE4"/>
    <w:rsid w:val="002323F7"/>
    <w:rsid w:val="00233085"/>
    <w:rsid w:val="002340F6"/>
    <w:rsid w:val="002350A6"/>
    <w:rsid w:val="00236192"/>
    <w:rsid w:val="0023637E"/>
    <w:rsid w:val="002366A6"/>
    <w:rsid w:val="002404E5"/>
    <w:rsid w:val="002410DE"/>
    <w:rsid w:val="002424ED"/>
    <w:rsid w:val="0024250E"/>
    <w:rsid w:val="0024377E"/>
    <w:rsid w:val="0024456F"/>
    <w:rsid w:val="0025192E"/>
    <w:rsid w:val="002519A2"/>
    <w:rsid w:val="00251A05"/>
    <w:rsid w:val="00251D49"/>
    <w:rsid w:val="00251DCD"/>
    <w:rsid w:val="002521AC"/>
    <w:rsid w:val="0025295E"/>
    <w:rsid w:val="00253D0B"/>
    <w:rsid w:val="00254C5D"/>
    <w:rsid w:val="00255330"/>
    <w:rsid w:val="002553C2"/>
    <w:rsid w:val="0025546F"/>
    <w:rsid w:val="00255498"/>
    <w:rsid w:val="00256552"/>
    <w:rsid w:val="0025729D"/>
    <w:rsid w:val="002573FC"/>
    <w:rsid w:val="002575B2"/>
    <w:rsid w:val="00257604"/>
    <w:rsid w:val="002577B7"/>
    <w:rsid w:val="0026164F"/>
    <w:rsid w:val="002623E7"/>
    <w:rsid w:val="002629FA"/>
    <w:rsid w:val="00262C45"/>
    <w:rsid w:val="002641B6"/>
    <w:rsid w:val="0026611E"/>
    <w:rsid w:val="00266CE6"/>
    <w:rsid w:val="00267266"/>
    <w:rsid w:val="0027085B"/>
    <w:rsid w:val="00271848"/>
    <w:rsid w:val="00272CEE"/>
    <w:rsid w:val="00273FC3"/>
    <w:rsid w:val="002743A3"/>
    <w:rsid w:val="00274F0C"/>
    <w:rsid w:val="00274FC9"/>
    <w:rsid w:val="002752E6"/>
    <w:rsid w:val="0027538C"/>
    <w:rsid w:val="00275DDA"/>
    <w:rsid w:val="00276537"/>
    <w:rsid w:val="00277C33"/>
    <w:rsid w:val="00280066"/>
    <w:rsid w:val="00282276"/>
    <w:rsid w:val="002822CA"/>
    <w:rsid w:val="00282476"/>
    <w:rsid w:val="00282C65"/>
    <w:rsid w:val="0028382E"/>
    <w:rsid w:val="00283843"/>
    <w:rsid w:val="0028494B"/>
    <w:rsid w:val="00286596"/>
    <w:rsid w:val="00287F8F"/>
    <w:rsid w:val="002907BA"/>
    <w:rsid w:val="00291CCB"/>
    <w:rsid w:val="00292724"/>
    <w:rsid w:val="00292C6A"/>
    <w:rsid w:val="00292E5B"/>
    <w:rsid w:val="00293461"/>
    <w:rsid w:val="002934CC"/>
    <w:rsid w:val="002934E9"/>
    <w:rsid w:val="002950FB"/>
    <w:rsid w:val="00295A4C"/>
    <w:rsid w:val="00296D68"/>
    <w:rsid w:val="00297C98"/>
    <w:rsid w:val="002A1051"/>
    <w:rsid w:val="002A1F53"/>
    <w:rsid w:val="002A2421"/>
    <w:rsid w:val="002A2DF1"/>
    <w:rsid w:val="002A3395"/>
    <w:rsid w:val="002A38EB"/>
    <w:rsid w:val="002A3BA5"/>
    <w:rsid w:val="002A3D7A"/>
    <w:rsid w:val="002A5221"/>
    <w:rsid w:val="002A52BD"/>
    <w:rsid w:val="002A5E2B"/>
    <w:rsid w:val="002A6F60"/>
    <w:rsid w:val="002A722D"/>
    <w:rsid w:val="002A76B6"/>
    <w:rsid w:val="002B04EF"/>
    <w:rsid w:val="002B0D72"/>
    <w:rsid w:val="002B0EEF"/>
    <w:rsid w:val="002B16CA"/>
    <w:rsid w:val="002B17C5"/>
    <w:rsid w:val="002B1B2D"/>
    <w:rsid w:val="002B3017"/>
    <w:rsid w:val="002B40B7"/>
    <w:rsid w:val="002B454F"/>
    <w:rsid w:val="002B5796"/>
    <w:rsid w:val="002B61A6"/>
    <w:rsid w:val="002B72BC"/>
    <w:rsid w:val="002C1ECA"/>
    <w:rsid w:val="002C2084"/>
    <w:rsid w:val="002C2457"/>
    <w:rsid w:val="002C28BB"/>
    <w:rsid w:val="002C2E9E"/>
    <w:rsid w:val="002C3875"/>
    <w:rsid w:val="002C4C34"/>
    <w:rsid w:val="002C4CDD"/>
    <w:rsid w:val="002C4EC5"/>
    <w:rsid w:val="002C6A4F"/>
    <w:rsid w:val="002C6F55"/>
    <w:rsid w:val="002C7186"/>
    <w:rsid w:val="002C7C69"/>
    <w:rsid w:val="002C7DBB"/>
    <w:rsid w:val="002D128A"/>
    <w:rsid w:val="002D141E"/>
    <w:rsid w:val="002D2547"/>
    <w:rsid w:val="002D25AF"/>
    <w:rsid w:val="002D3556"/>
    <w:rsid w:val="002D39C2"/>
    <w:rsid w:val="002D3EA3"/>
    <w:rsid w:val="002D439B"/>
    <w:rsid w:val="002D4A4E"/>
    <w:rsid w:val="002D4DE7"/>
    <w:rsid w:val="002D656A"/>
    <w:rsid w:val="002D6ACC"/>
    <w:rsid w:val="002D7410"/>
    <w:rsid w:val="002D7411"/>
    <w:rsid w:val="002D77FF"/>
    <w:rsid w:val="002D78BF"/>
    <w:rsid w:val="002E039A"/>
    <w:rsid w:val="002E052E"/>
    <w:rsid w:val="002E0DC1"/>
    <w:rsid w:val="002E1D8A"/>
    <w:rsid w:val="002E2228"/>
    <w:rsid w:val="002E2B03"/>
    <w:rsid w:val="002E48DE"/>
    <w:rsid w:val="002E57D8"/>
    <w:rsid w:val="002E6180"/>
    <w:rsid w:val="002E6DCC"/>
    <w:rsid w:val="002E7C41"/>
    <w:rsid w:val="002F1122"/>
    <w:rsid w:val="002F2DAF"/>
    <w:rsid w:val="002F34FC"/>
    <w:rsid w:val="002F3575"/>
    <w:rsid w:val="002F3ADC"/>
    <w:rsid w:val="002F3CE6"/>
    <w:rsid w:val="002F4331"/>
    <w:rsid w:val="002F561E"/>
    <w:rsid w:val="002F5F3F"/>
    <w:rsid w:val="002F6256"/>
    <w:rsid w:val="002F7875"/>
    <w:rsid w:val="002F7BA8"/>
    <w:rsid w:val="0030016B"/>
    <w:rsid w:val="00300786"/>
    <w:rsid w:val="0030080A"/>
    <w:rsid w:val="00301853"/>
    <w:rsid w:val="0030189E"/>
    <w:rsid w:val="00301CFE"/>
    <w:rsid w:val="0030301D"/>
    <w:rsid w:val="00303F9E"/>
    <w:rsid w:val="00306AE0"/>
    <w:rsid w:val="00306CB5"/>
    <w:rsid w:val="003070E5"/>
    <w:rsid w:val="003079C7"/>
    <w:rsid w:val="00310A72"/>
    <w:rsid w:val="00311A7E"/>
    <w:rsid w:val="00311B16"/>
    <w:rsid w:val="00311D4B"/>
    <w:rsid w:val="00312FB9"/>
    <w:rsid w:val="00313700"/>
    <w:rsid w:val="00313994"/>
    <w:rsid w:val="00313AE4"/>
    <w:rsid w:val="003144C2"/>
    <w:rsid w:val="003146F2"/>
    <w:rsid w:val="00315FC0"/>
    <w:rsid w:val="00316760"/>
    <w:rsid w:val="0031700A"/>
    <w:rsid w:val="003214EE"/>
    <w:rsid w:val="00322538"/>
    <w:rsid w:val="00322990"/>
    <w:rsid w:val="0032344F"/>
    <w:rsid w:val="00323723"/>
    <w:rsid w:val="00323948"/>
    <w:rsid w:val="00325256"/>
    <w:rsid w:val="00326593"/>
    <w:rsid w:val="00327334"/>
    <w:rsid w:val="0032749C"/>
    <w:rsid w:val="00330134"/>
    <w:rsid w:val="0033149E"/>
    <w:rsid w:val="0033290C"/>
    <w:rsid w:val="0033300C"/>
    <w:rsid w:val="00333030"/>
    <w:rsid w:val="00333B96"/>
    <w:rsid w:val="0033434D"/>
    <w:rsid w:val="00334824"/>
    <w:rsid w:val="00334954"/>
    <w:rsid w:val="00335D73"/>
    <w:rsid w:val="003363ED"/>
    <w:rsid w:val="00336AF8"/>
    <w:rsid w:val="003372BB"/>
    <w:rsid w:val="003400DD"/>
    <w:rsid w:val="003414C1"/>
    <w:rsid w:val="00342AB8"/>
    <w:rsid w:val="00343078"/>
    <w:rsid w:val="00345740"/>
    <w:rsid w:val="00345F49"/>
    <w:rsid w:val="003460C1"/>
    <w:rsid w:val="00346F78"/>
    <w:rsid w:val="003471BD"/>
    <w:rsid w:val="00351D42"/>
    <w:rsid w:val="00352969"/>
    <w:rsid w:val="00352FDA"/>
    <w:rsid w:val="00353AF2"/>
    <w:rsid w:val="00354B09"/>
    <w:rsid w:val="00355D07"/>
    <w:rsid w:val="00356142"/>
    <w:rsid w:val="0035636F"/>
    <w:rsid w:val="003577F5"/>
    <w:rsid w:val="00360336"/>
    <w:rsid w:val="00361D4C"/>
    <w:rsid w:val="00362C25"/>
    <w:rsid w:val="00362E33"/>
    <w:rsid w:val="003634D3"/>
    <w:rsid w:val="0036662B"/>
    <w:rsid w:val="00366C12"/>
    <w:rsid w:val="00367A29"/>
    <w:rsid w:val="0037045F"/>
    <w:rsid w:val="00370BCA"/>
    <w:rsid w:val="00371DFD"/>
    <w:rsid w:val="003731DE"/>
    <w:rsid w:val="003735F0"/>
    <w:rsid w:val="00373CD4"/>
    <w:rsid w:val="00374AC1"/>
    <w:rsid w:val="00375622"/>
    <w:rsid w:val="0037649B"/>
    <w:rsid w:val="003773AB"/>
    <w:rsid w:val="00377EA6"/>
    <w:rsid w:val="00380CFF"/>
    <w:rsid w:val="00382202"/>
    <w:rsid w:val="00383270"/>
    <w:rsid w:val="00383515"/>
    <w:rsid w:val="0038362E"/>
    <w:rsid w:val="003843A9"/>
    <w:rsid w:val="00384417"/>
    <w:rsid w:val="00386B78"/>
    <w:rsid w:val="0038771E"/>
    <w:rsid w:val="00387912"/>
    <w:rsid w:val="003901E2"/>
    <w:rsid w:val="0039063C"/>
    <w:rsid w:val="003935C4"/>
    <w:rsid w:val="003937B6"/>
    <w:rsid w:val="00393DC9"/>
    <w:rsid w:val="00395D9F"/>
    <w:rsid w:val="00396376"/>
    <w:rsid w:val="00396FE5"/>
    <w:rsid w:val="003A0E4A"/>
    <w:rsid w:val="003A1355"/>
    <w:rsid w:val="003A2637"/>
    <w:rsid w:val="003A38FB"/>
    <w:rsid w:val="003A48F1"/>
    <w:rsid w:val="003A53D3"/>
    <w:rsid w:val="003A56C9"/>
    <w:rsid w:val="003A5D6D"/>
    <w:rsid w:val="003A6151"/>
    <w:rsid w:val="003A6272"/>
    <w:rsid w:val="003A6852"/>
    <w:rsid w:val="003A7565"/>
    <w:rsid w:val="003A7762"/>
    <w:rsid w:val="003B1C6B"/>
    <w:rsid w:val="003B2387"/>
    <w:rsid w:val="003B41E7"/>
    <w:rsid w:val="003B538A"/>
    <w:rsid w:val="003B657D"/>
    <w:rsid w:val="003B687F"/>
    <w:rsid w:val="003C026A"/>
    <w:rsid w:val="003C20E6"/>
    <w:rsid w:val="003C214B"/>
    <w:rsid w:val="003C27AE"/>
    <w:rsid w:val="003C27C0"/>
    <w:rsid w:val="003C2B45"/>
    <w:rsid w:val="003C403B"/>
    <w:rsid w:val="003C4331"/>
    <w:rsid w:val="003C537E"/>
    <w:rsid w:val="003C76AB"/>
    <w:rsid w:val="003C7C63"/>
    <w:rsid w:val="003C7CE3"/>
    <w:rsid w:val="003D1B3A"/>
    <w:rsid w:val="003D299F"/>
    <w:rsid w:val="003D2FD6"/>
    <w:rsid w:val="003D4987"/>
    <w:rsid w:val="003D54C8"/>
    <w:rsid w:val="003D557C"/>
    <w:rsid w:val="003D5A50"/>
    <w:rsid w:val="003D70BA"/>
    <w:rsid w:val="003E010A"/>
    <w:rsid w:val="003E02CE"/>
    <w:rsid w:val="003E0893"/>
    <w:rsid w:val="003E125A"/>
    <w:rsid w:val="003E22DF"/>
    <w:rsid w:val="003E36ED"/>
    <w:rsid w:val="003E596B"/>
    <w:rsid w:val="003F0A74"/>
    <w:rsid w:val="003F0AA5"/>
    <w:rsid w:val="003F1065"/>
    <w:rsid w:val="003F28AE"/>
    <w:rsid w:val="003F3234"/>
    <w:rsid w:val="003F38EE"/>
    <w:rsid w:val="003F4D2E"/>
    <w:rsid w:val="003F4FA5"/>
    <w:rsid w:val="003F5865"/>
    <w:rsid w:val="003F74BB"/>
    <w:rsid w:val="00403171"/>
    <w:rsid w:val="00403821"/>
    <w:rsid w:val="0040388E"/>
    <w:rsid w:val="004062BE"/>
    <w:rsid w:val="00406D9D"/>
    <w:rsid w:val="00407241"/>
    <w:rsid w:val="0040790C"/>
    <w:rsid w:val="00407D1D"/>
    <w:rsid w:val="00412084"/>
    <w:rsid w:val="0041234E"/>
    <w:rsid w:val="004130C5"/>
    <w:rsid w:val="0041321F"/>
    <w:rsid w:val="004133A4"/>
    <w:rsid w:val="00413783"/>
    <w:rsid w:val="00413BFF"/>
    <w:rsid w:val="004147FD"/>
    <w:rsid w:val="0041619F"/>
    <w:rsid w:val="004161A5"/>
    <w:rsid w:val="0041638D"/>
    <w:rsid w:val="00420737"/>
    <w:rsid w:val="00421C6D"/>
    <w:rsid w:val="00422412"/>
    <w:rsid w:val="00422EB1"/>
    <w:rsid w:val="0042355F"/>
    <w:rsid w:val="00424068"/>
    <w:rsid w:val="0042418E"/>
    <w:rsid w:val="00427D10"/>
    <w:rsid w:val="00430CD4"/>
    <w:rsid w:val="00431C98"/>
    <w:rsid w:val="00432CD0"/>
    <w:rsid w:val="004335C2"/>
    <w:rsid w:val="00434124"/>
    <w:rsid w:val="0043471E"/>
    <w:rsid w:val="00434766"/>
    <w:rsid w:val="004356E3"/>
    <w:rsid w:val="00436DAC"/>
    <w:rsid w:val="0044026E"/>
    <w:rsid w:val="00440B87"/>
    <w:rsid w:val="00440D2C"/>
    <w:rsid w:val="00441557"/>
    <w:rsid w:val="00441B94"/>
    <w:rsid w:val="004426F5"/>
    <w:rsid w:val="00442C95"/>
    <w:rsid w:val="004435CF"/>
    <w:rsid w:val="004438D3"/>
    <w:rsid w:val="00443E34"/>
    <w:rsid w:val="0044421D"/>
    <w:rsid w:val="0044607A"/>
    <w:rsid w:val="004461A1"/>
    <w:rsid w:val="00446344"/>
    <w:rsid w:val="00447289"/>
    <w:rsid w:val="0044744D"/>
    <w:rsid w:val="004476C8"/>
    <w:rsid w:val="0044775E"/>
    <w:rsid w:val="00450375"/>
    <w:rsid w:val="0045271A"/>
    <w:rsid w:val="00452EC6"/>
    <w:rsid w:val="00455204"/>
    <w:rsid w:val="00455EB2"/>
    <w:rsid w:val="00455F37"/>
    <w:rsid w:val="0046086D"/>
    <w:rsid w:val="00461226"/>
    <w:rsid w:val="00463790"/>
    <w:rsid w:val="004664B7"/>
    <w:rsid w:val="00467424"/>
    <w:rsid w:val="004711DC"/>
    <w:rsid w:val="004718EF"/>
    <w:rsid w:val="00473560"/>
    <w:rsid w:val="0047418E"/>
    <w:rsid w:val="00474B46"/>
    <w:rsid w:val="00475744"/>
    <w:rsid w:val="00475A21"/>
    <w:rsid w:val="00476B7E"/>
    <w:rsid w:val="00477E7A"/>
    <w:rsid w:val="0048039D"/>
    <w:rsid w:val="00480470"/>
    <w:rsid w:val="00481997"/>
    <w:rsid w:val="00482899"/>
    <w:rsid w:val="00482A32"/>
    <w:rsid w:val="00484D95"/>
    <w:rsid w:val="004854C9"/>
    <w:rsid w:val="004856BC"/>
    <w:rsid w:val="00485CC6"/>
    <w:rsid w:val="00486E66"/>
    <w:rsid w:val="0048735D"/>
    <w:rsid w:val="00487506"/>
    <w:rsid w:val="00491D92"/>
    <w:rsid w:val="00492EB7"/>
    <w:rsid w:val="00493FB9"/>
    <w:rsid w:val="00494B40"/>
    <w:rsid w:val="00497335"/>
    <w:rsid w:val="004977A3"/>
    <w:rsid w:val="004A10AB"/>
    <w:rsid w:val="004A3F3E"/>
    <w:rsid w:val="004A4AB6"/>
    <w:rsid w:val="004A5DFF"/>
    <w:rsid w:val="004B07CC"/>
    <w:rsid w:val="004B0BDA"/>
    <w:rsid w:val="004B14D4"/>
    <w:rsid w:val="004B1951"/>
    <w:rsid w:val="004B3AC8"/>
    <w:rsid w:val="004B5B69"/>
    <w:rsid w:val="004B6381"/>
    <w:rsid w:val="004B717D"/>
    <w:rsid w:val="004B7286"/>
    <w:rsid w:val="004B75AF"/>
    <w:rsid w:val="004B7650"/>
    <w:rsid w:val="004C2F60"/>
    <w:rsid w:val="004C3364"/>
    <w:rsid w:val="004C494F"/>
    <w:rsid w:val="004C556A"/>
    <w:rsid w:val="004C6538"/>
    <w:rsid w:val="004C76B0"/>
    <w:rsid w:val="004C7954"/>
    <w:rsid w:val="004D0611"/>
    <w:rsid w:val="004D1588"/>
    <w:rsid w:val="004D15B5"/>
    <w:rsid w:val="004D2D1D"/>
    <w:rsid w:val="004D3D43"/>
    <w:rsid w:val="004D50DC"/>
    <w:rsid w:val="004D59E0"/>
    <w:rsid w:val="004D6076"/>
    <w:rsid w:val="004E083E"/>
    <w:rsid w:val="004E0943"/>
    <w:rsid w:val="004E0EBF"/>
    <w:rsid w:val="004E10AE"/>
    <w:rsid w:val="004E1B05"/>
    <w:rsid w:val="004E1C14"/>
    <w:rsid w:val="004E1FAC"/>
    <w:rsid w:val="004E20A1"/>
    <w:rsid w:val="004E38C4"/>
    <w:rsid w:val="004E4DAE"/>
    <w:rsid w:val="004E52D3"/>
    <w:rsid w:val="004E5433"/>
    <w:rsid w:val="004E7027"/>
    <w:rsid w:val="004E76DF"/>
    <w:rsid w:val="004F00B9"/>
    <w:rsid w:val="004F0E61"/>
    <w:rsid w:val="004F34E0"/>
    <w:rsid w:val="004F453E"/>
    <w:rsid w:val="004F4557"/>
    <w:rsid w:val="004F5878"/>
    <w:rsid w:val="004F5E07"/>
    <w:rsid w:val="004F6098"/>
    <w:rsid w:val="004F64CC"/>
    <w:rsid w:val="004F696F"/>
    <w:rsid w:val="004F7304"/>
    <w:rsid w:val="004F7468"/>
    <w:rsid w:val="00500EB2"/>
    <w:rsid w:val="00501B6F"/>
    <w:rsid w:val="00501BE8"/>
    <w:rsid w:val="00502D74"/>
    <w:rsid w:val="00502E9E"/>
    <w:rsid w:val="005034F4"/>
    <w:rsid w:val="00504B43"/>
    <w:rsid w:val="00504F6B"/>
    <w:rsid w:val="00506482"/>
    <w:rsid w:val="00506AE9"/>
    <w:rsid w:val="00506BCF"/>
    <w:rsid w:val="005074BA"/>
    <w:rsid w:val="005076E9"/>
    <w:rsid w:val="005079AE"/>
    <w:rsid w:val="00510947"/>
    <w:rsid w:val="0051187A"/>
    <w:rsid w:val="005123AA"/>
    <w:rsid w:val="0051294E"/>
    <w:rsid w:val="005137A6"/>
    <w:rsid w:val="00513ACD"/>
    <w:rsid w:val="00514E5E"/>
    <w:rsid w:val="00515B6B"/>
    <w:rsid w:val="005171AC"/>
    <w:rsid w:val="0052042A"/>
    <w:rsid w:val="00521272"/>
    <w:rsid w:val="005219E0"/>
    <w:rsid w:val="00521F57"/>
    <w:rsid w:val="00522934"/>
    <w:rsid w:val="005231F6"/>
    <w:rsid w:val="00525111"/>
    <w:rsid w:val="00525845"/>
    <w:rsid w:val="00525E20"/>
    <w:rsid w:val="00527747"/>
    <w:rsid w:val="00530AB3"/>
    <w:rsid w:val="005318AE"/>
    <w:rsid w:val="00531D68"/>
    <w:rsid w:val="00532220"/>
    <w:rsid w:val="005337C2"/>
    <w:rsid w:val="00533B85"/>
    <w:rsid w:val="00534372"/>
    <w:rsid w:val="005346F3"/>
    <w:rsid w:val="005354C1"/>
    <w:rsid w:val="0053637C"/>
    <w:rsid w:val="005422AF"/>
    <w:rsid w:val="00543EAE"/>
    <w:rsid w:val="0054440B"/>
    <w:rsid w:val="0054749C"/>
    <w:rsid w:val="005503F8"/>
    <w:rsid w:val="00550A45"/>
    <w:rsid w:val="00554E54"/>
    <w:rsid w:val="0055560A"/>
    <w:rsid w:val="00555B0E"/>
    <w:rsid w:val="00555E0C"/>
    <w:rsid w:val="00556142"/>
    <w:rsid w:val="005571BF"/>
    <w:rsid w:val="00557E34"/>
    <w:rsid w:val="005601FF"/>
    <w:rsid w:val="005610DE"/>
    <w:rsid w:val="0056149A"/>
    <w:rsid w:val="005625E2"/>
    <w:rsid w:val="005643C8"/>
    <w:rsid w:val="00564A30"/>
    <w:rsid w:val="005652CE"/>
    <w:rsid w:val="00565D03"/>
    <w:rsid w:val="00565F93"/>
    <w:rsid w:val="00565FD5"/>
    <w:rsid w:val="005676B5"/>
    <w:rsid w:val="00567FE0"/>
    <w:rsid w:val="00570815"/>
    <w:rsid w:val="005714C4"/>
    <w:rsid w:val="00573301"/>
    <w:rsid w:val="00573B8F"/>
    <w:rsid w:val="00574380"/>
    <w:rsid w:val="00574B3E"/>
    <w:rsid w:val="00574F5F"/>
    <w:rsid w:val="00575A35"/>
    <w:rsid w:val="00575DFD"/>
    <w:rsid w:val="00575F92"/>
    <w:rsid w:val="00575FB1"/>
    <w:rsid w:val="00577889"/>
    <w:rsid w:val="005801C1"/>
    <w:rsid w:val="0058035B"/>
    <w:rsid w:val="00581DB3"/>
    <w:rsid w:val="00582F46"/>
    <w:rsid w:val="00583591"/>
    <w:rsid w:val="005836C6"/>
    <w:rsid w:val="0058410B"/>
    <w:rsid w:val="005841E4"/>
    <w:rsid w:val="00590830"/>
    <w:rsid w:val="005912DA"/>
    <w:rsid w:val="00592917"/>
    <w:rsid w:val="00592B56"/>
    <w:rsid w:val="00593A3C"/>
    <w:rsid w:val="00593DAD"/>
    <w:rsid w:val="0059441C"/>
    <w:rsid w:val="00594444"/>
    <w:rsid w:val="005949B0"/>
    <w:rsid w:val="005955C2"/>
    <w:rsid w:val="005966F0"/>
    <w:rsid w:val="00596B82"/>
    <w:rsid w:val="00596FE5"/>
    <w:rsid w:val="00597463"/>
    <w:rsid w:val="005A0F2A"/>
    <w:rsid w:val="005A1192"/>
    <w:rsid w:val="005A21D0"/>
    <w:rsid w:val="005A4DE7"/>
    <w:rsid w:val="005A551C"/>
    <w:rsid w:val="005A67B9"/>
    <w:rsid w:val="005A68B3"/>
    <w:rsid w:val="005A7A66"/>
    <w:rsid w:val="005A7D93"/>
    <w:rsid w:val="005B03D1"/>
    <w:rsid w:val="005B0526"/>
    <w:rsid w:val="005B18E4"/>
    <w:rsid w:val="005B19A1"/>
    <w:rsid w:val="005B526E"/>
    <w:rsid w:val="005B69CC"/>
    <w:rsid w:val="005B6EC3"/>
    <w:rsid w:val="005C3055"/>
    <w:rsid w:val="005C348E"/>
    <w:rsid w:val="005C35CA"/>
    <w:rsid w:val="005C4654"/>
    <w:rsid w:val="005C4C62"/>
    <w:rsid w:val="005C4DDE"/>
    <w:rsid w:val="005C768A"/>
    <w:rsid w:val="005D11D9"/>
    <w:rsid w:val="005D1642"/>
    <w:rsid w:val="005D2221"/>
    <w:rsid w:val="005D3766"/>
    <w:rsid w:val="005D390E"/>
    <w:rsid w:val="005D4186"/>
    <w:rsid w:val="005D41EC"/>
    <w:rsid w:val="005D477F"/>
    <w:rsid w:val="005D5B63"/>
    <w:rsid w:val="005D6E19"/>
    <w:rsid w:val="005D7B81"/>
    <w:rsid w:val="005D7B8B"/>
    <w:rsid w:val="005E093E"/>
    <w:rsid w:val="005E2EDD"/>
    <w:rsid w:val="005E4E77"/>
    <w:rsid w:val="005E5264"/>
    <w:rsid w:val="005E5C5A"/>
    <w:rsid w:val="005E7097"/>
    <w:rsid w:val="005F027B"/>
    <w:rsid w:val="005F0A45"/>
    <w:rsid w:val="005F1D05"/>
    <w:rsid w:val="005F3343"/>
    <w:rsid w:val="005F35DF"/>
    <w:rsid w:val="005F3EA5"/>
    <w:rsid w:val="005F532A"/>
    <w:rsid w:val="005F60FF"/>
    <w:rsid w:val="005F6781"/>
    <w:rsid w:val="005F6D0E"/>
    <w:rsid w:val="005F6E9D"/>
    <w:rsid w:val="0060192A"/>
    <w:rsid w:val="0060367E"/>
    <w:rsid w:val="00604734"/>
    <w:rsid w:val="0060599C"/>
    <w:rsid w:val="00606979"/>
    <w:rsid w:val="00607ADB"/>
    <w:rsid w:val="00607E62"/>
    <w:rsid w:val="0061004D"/>
    <w:rsid w:val="006102F1"/>
    <w:rsid w:val="00611338"/>
    <w:rsid w:val="00611C72"/>
    <w:rsid w:val="00611CF1"/>
    <w:rsid w:val="00611D56"/>
    <w:rsid w:val="006121AA"/>
    <w:rsid w:val="0061448E"/>
    <w:rsid w:val="006153A5"/>
    <w:rsid w:val="006167AD"/>
    <w:rsid w:val="0061746E"/>
    <w:rsid w:val="006174F9"/>
    <w:rsid w:val="00617D90"/>
    <w:rsid w:val="006204EA"/>
    <w:rsid w:val="00620A57"/>
    <w:rsid w:val="00621408"/>
    <w:rsid w:val="0062142B"/>
    <w:rsid w:val="00621B6D"/>
    <w:rsid w:val="006254E3"/>
    <w:rsid w:val="00626881"/>
    <w:rsid w:val="006270EF"/>
    <w:rsid w:val="0063094F"/>
    <w:rsid w:val="006315F3"/>
    <w:rsid w:val="006331AD"/>
    <w:rsid w:val="00633643"/>
    <w:rsid w:val="0063445B"/>
    <w:rsid w:val="00634F96"/>
    <w:rsid w:val="0063528F"/>
    <w:rsid w:val="0063551D"/>
    <w:rsid w:val="006366EA"/>
    <w:rsid w:val="0063701C"/>
    <w:rsid w:val="0063741C"/>
    <w:rsid w:val="00637A97"/>
    <w:rsid w:val="00637BE6"/>
    <w:rsid w:val="00637CA3"/>
    <w:rsid w:val="006402B3"/>
    <w:rsid w:val="0064081D"/>
    <w:rsid w:val="006447CD"/>
    <w:rsid w:val="00644A78"/>
    <w:rsid w:val="00645B5E"/>
    <w:rsid w:val="00645E24"/>
    <w:rsid w:val="00646041"/>
    <w:rsid w:val="00646424"/>
    <w:rsid w:val="0065227F"/>
    <w:rsid w:val="006523CE"/>
    <w:rsid w:val="006540A1"/>
    <w:rsid w:val="0065629E"/>
    <w:rsid w:val="00656545"/>
    <w:rsid w:val="0065690C"/>
    <w:rsid w:val="00657135"/>
    <w:rsid w:val="00660364"/>
    <w:rsid w:val="00660CE2"/>
    <w:rsid w:val="0066444C"/>
    <w:rsid w:val="00665E65"/>
    <w:rsid w:val="006661D9"/>
    <w:rsid w:val="00666573"/>
    <w:rsid w:val="00666A66"/>
    <w:rsid w:val="00670BEC"/>
    <w:rsid w:val="00670EEA"/>
    <w:rsid w:val="00671CEE"/>
    <w:rsid w:val="00672351"/>
    <w:rsid w:val="006740B7"/>
    <w:rsid w:val="006745EB"/>
    <w:rsid w:val="00674945"/>
    <w:rsid w:val="00675AFF"/>
    <w:rsid w:val="006773A9"/>
    <w:rsid w:val="00680B63"/>
    <w:rsid w:val="00680D35"/>
    <w:rsid w:val="0068137B"/>
    <w:rsid w:val="006818BF"/>
    <w:rsid w:val="006819E0"/>
    <w:rsid w:val="00682D3C"/>
    <w:rsid w:val="00684D86"/>
    <w:rsid w:val="00686DC5"/>
    <w:rsid w:val="0069063B"/>
    <w:rsid w:val="0069085D"/>
    <w:rsid w:val="0069121E"/>
    <w:rsid w:val="0069271B"/>
    <w:rsid w:val="0069331E"/>
    <w:rsid w:val="006938A2"/>
    <w:rsid w:val="0069401C"/>
    <w:rsid w:val="0069431A"/>
    <w:rsid w:val="00694B6D"/>
    <w:rsid w:val="00694EA0"/>
    <w:rsid w:val="00696C90"/>
    <w:rsid w:val="006A0225"/>
    <w:rsid w:val="006A036D"/>
    <w:rsid w:val="006A3812"/>
    <w:rsid w:val="006A403B"/>
    <w:rsid w:val="006A4BCB"/>
    <w:rsid w:val="006A4E85"/>
    <w:rsid w:val="006A538D"/>
    <w:rsid w:val="006A54AA"/>
    <w:rsid w:val="006A5677"/>
    <w:rsid w:val="006A6E31"/>
    <w:rsid w:val="006A6EE9"/>
    <w:rsid w:val="006A6F37"/>
    <w:rsid w:val="006A70FD"/>
    <w:rsid w:val="006A73A3"/>
    <w:rsid w:val="006A7F70"/>
    <w:rsid w:val="006B04BD"/>
    <w:rsid w:val="006B0D77"/>
    <w:rsid w:val="006B1DF1"/>
    <w:rsid w:val="006B2B40"/>
    <w:rsid w:val="006B370B"/>
    <w:rsid w:val="006B388D"/>
    <w:rsid w:val="006B5153"/>
    <w:rsid w:val="006B52A3"/>
    <w:rsid w:val="006B6BE5"/>
    <w:rsid w:val="006B730D"/>
    <w:rsid w:val="006B7B22"/>
    <w:rsid w:val="006C1030"/>
    <w:rsid w:val="006C1C14"/>
    <w:rsid w:val="006C1DBF"/>
    <w:rsid w:val="006C1F0B"/>
    <w:rsid w:val="006C700B"/>
    <w:rsid w:val="006D24D8"/>
    <w:rsid w:val="006D374C"/>
    <w:rsid w:val="006D65B5"/>
    <w:rsid w:val="006D6C64"/>
    <w:rsid w:val="006D7822"/>
    <w:rsid w:val="006D782A"/>
    <w:rsid w:val="006D79B6"/>
    <w:rsid w:val="006E15E7"/>
    <w:rsid w:val="006E1914"/>
    <w:rsid w:val="006E273E"/>
    <w:rsid w:val="006E2791"/>
    <w:rsid w:val="006E2FE9"/>
    <w:rsid w:val="006E3538"/>
    <w:rsid w:val="006E365F"/>
    <w:rsid w:val="006E3B6C"/>
    <w:rsid w:val="006E58A4"/>
    <w:rsid w:val="006E5DF3"/>
    <w:rsid w:val="006E6391"/>
    <w:rsid w:val="006E6F82"/>
    <w:rsid w:val="006E784C"/>
    <w:rsid w:val="006E7A4D"/>
    <w:rsid w:val="006F0D05"/>
    <w:rsid w:val="006F1481"/>
    <w:rsid w:val="006F273A"/>
    <w:rsid w:val="006F2B2B"/>
    <w:rsid w:val="006F2D56"/>
    <w:rsid w:val="006F3CF2"/>
    <w:rsid w:val="006F6680"/>
    <w:rsid w:val="006F712A"/>
    <w:rsid w:val="007001C7"/>
    <w:rsid w:val="00701739"/>
    <w:rsid w:val="00702445"/>
    <w:rsid w:val="007027E1"/>
    <w:rsid w:val="00702DF9"/>
    <w:rsid w:val="007035DF"/>
    <w:rsid w:val="00704C35"/>
    <w:rsid w:val="007056B7"/>
    <w:rsid w:val="00705A65"/>
    <w:rsid w:val="00705D4A"/>
    <w:rsid w:val="00706516"/>
    <w:rsid w:val="00707FCF"/>
    <w:rsid w:val="00711C10"/>
    <w:rsid w:val="0071339A"/>
    <w:rsid w:val="00714483"/>
    <w:rsid w:val="007162B6"/>
    <w:rsid w:val="007178DB"/>
    <w:rsid w:val="007214D8"/>
    <w:rsid w:val="00721D5A"/>
    <w:rsid w:val="00721FFE"/>
    <w:rsid w:val="007224A9"/>
    <w:rsid w:val="0072257D"/>
    <w:rsid w:val="00722A81"/>
    <w:rsid w:val="00724A7A"/>
    <w:rsid w:val="00724BDF"/>
    <w:rsid w:val="007252C5"/>
    <w:rsid w:val="00725828"/>
    <w:rsid w:val="00725B26"/>
    <w:rsid w:val="00725CF6"/>
    <w:rsid w:val="00725D94"/>
    <w:rsid w:val="00725E17"/>
    <w:rsid w:val="00726A61"/>
    <w:rsid w:val="00731E4C"/>
    <w:rsid w:val="00732F3A"/>
    <w:rsid w:val="0073388E"/>
    <w:rsid w:val="00734D48"/>
    <w:rsid w:val="0073532B"/>
    <w:rsid w:val="007355D7"/>
    <w:rsid w:val="00736765"/>
    <w:rsid w:val="00736E6E"/>
    <w:rsid w:val="00737EFE"/>
    <w:rsid w:val="00740515"/>
    <w:rsid w:val="00740B66"/>
    <w:rsid w:val="007410FB"/>
    <w:rsid w:val="00741439"/>
    <w:rsid w:val="00741DD7"/>
    <w:rsid w:val="00742113"/>
    <w:rsid w:val="00743168"/>
    <w:rsid w:val="0074373D"/>
    <w:rsid w:val="0074455E"/>
    <w:rsid w:val="00744D40"/>
    <w:rsid w:val="0074618B"/>
    <w:rsid w:val="00750783"/>
    <w:rsid w:val="00750D34"/>
    <w:rsid w:val="00750D54"/>
    <w:rsid w:val="00751844"/>
    <w:rsid w:val="00752C46"/>
    <w:rsid w:val="00755F6A"/>
    <w:rsid w:val="00756BF1"/>
    <w:rsid w:val="0075729B"/>
    <w:rsid w:val="0076007A"/>
    <w:rsid w:val="00760999"/>
    <w:rsid w:val="00762E71"/>
    <w:rsid w:val="00764A16"/>
    <w:rsid w:val="007653D2"/>
    <w:rsid w:val="00765892"/>
    <w:rsid w:val="007666FD"/>
    <w:rsid w:val="0076737C"/>
    <w:rsid w:val="00767689"/>
    <w:rsid w:val="00767DC0"/>
    <w:rsid w:val="007715C0"/>
    <w:rsid w:val="00771D69"/>
    <w:rsid w:val="00772002"/>
    <w:rsid w:val="007727DA"/>
    <w:rsid w:val="00772868"/>
    <w:rsid w:val="00774612"/>
    <w:rsid w:val="00774FBE"/>
    <w:rsid w:val="007773F0"/>
    <w:rsid w:val="00777768"/>
    <w:rsid w:val="00777DF5"/>
    <w:rsid w:val="007807D3"/>
    <w:rsid w:val="0078280A"/>
    <w:rsid w:val="00782DF9"/>
    <w:rsid w:val="00783207"/>
    <w:rsid w:val="00784A7B"/>
    <w:rsid w:val="007856B7"/>
    <w:rsid w:val="0078570B"/>
    <w:rsid w:val="00786C0D"/>
    <w:rsid w:val="007902EF"/>
    <w:rsid w:val="007905E0"/>
    <w:rsid w:val="00790A3B"/>
    <w:rsid w:val="0079113B"/>
    <w:rsid w:val="007932DA"/>
    <w:rsid w:val="0079498F"/>
    <w:rsid w:val="007956B8"/>
    <w:rsid w:val="00795DA3"/>
    <w:rsid w:val="00796E6F"/>
    <w:rsid w:val="007973C5"/>
    <w:rsid w:val="007979FB"/>
    <w:rsid w:val="00797C47"/>
    <w:rsid w:val="007A0907"/>
    <w:rsid w:val="007A152A"/>
    <w:rsid w:val="007A2295"/>
    <w:rsid w:val="007A313A"/>
    <w:rsid w:val="007A3B91"/>
    <w:rsid w:val="007A6A6E"/>
    <w:rsid w:val="007A7270"/>
    <w:rsid w:val="007A7CB1"/>
    <w:rsid w:val="007B0648"/>
    <w:rsid w:val="007B06F8"/>
    <w:rsid w:val="007B0FCD"/>
    <w:rsid w:val="007B1608"/>
    <w:rsid w:val="007B253D"/>
    <w:rsid w:val="007B265B"/>
    <w:rsid w:val="007B353A"/>
    <w:rsid w:val="007B3916"/>
    <w:rsid w:val="007B3AF9"/>
    <w:rsid w:val="007B5EFC"/>
    <w:rsid w:val="007B6B9C"/>
    <w:rsid w:val="007C01EA"/>
    <w:rsid w:val="007C6962"/>
    <w:rsid w:val="007D1126"/>
    <w:rsid w:val="007D12AC"/>
    <w:rsid w:val="007D19AB"/>
    <w:rsid w:val="007D24A1"/>
    <w:rsid w:val="007D26E5"/>
    <w:rsid w:val="007D413F"/>
    <w:rsid w:val="007D48EE"/>
    <w:rsid w:val="007D5C13"/>
    <w:rsid w:val="007D6755"/>
    <w:rsid w:val="007D77ED"/>
    <w:rsid w:val="007D7B44"/>
    <w:rsid w:val="007E1BCB"/>
    <w:rsid w:val="007E1F61"/>
    <w:rsid w:val="007E314B"/>
    <w:rsid w:val="007E3F73"/>
    <w:rsid w:val="007E48C7"/>
    <w:rsid w:val="007E5A42"/>
    <w:rsid w:val="007E66E6"/>
    <w:rsid w:val="007E7726"/>
    <w:rsid w:val="007E7775"/>
    <w:rsid w:val="007E78BA"/>
    <w:rsid w:val="007F09B2"/>
    <w:rsid w:val="007F0CED"/>
    <w:rsid w:val="007F26BB"/>
    <w:rsid w:val="007F360F"/>
    <w:rsid w:val="007F6787"/>
    <w:rsid w:val="007F7C44"/>
    <w:rsid w:val="00800AD7"/>
    <w:rsid w:val="00800E01"/>
    <w:rsid w:val="00803D7C"/>
    <w:rsid w:val="00804E66"/>
    <w:rsid w:val="00805FBF"/>
    <w:rsid w:val="00806781"/>
    <w:rsid w:val="0080780B"/>
    <w:rsid w:val="00807812"/>
    <w:rsid w:val="008079E4"/>
    <w:rsid w:val="00811557"/>
    <w:rsid w:val="00811C75"/>
    <w:rsid w:val="0081205E"/>
    <w:rsid w:val="008122F4"/>
    <w:rsid w:val="008124C7"/>
    <w:rsid w:val="00812D96"/>
    <w:rsid w:val="00812E3E"/>
    <w:rsid w:val="0081437D"/>
    <w:rsid w:val="00814466"/>
    <w:rsid w:val="00814A6F"/>
    <w:rsid w:val="00814AEC"/>
    <w:rsid w:val="008154D9"/>
    <w:rsid w:val="008154EF"/>
    <w:rsid w:val="008155A9"/>
    <w:rsid w:val="0081561F"/>
    <w:rsid w:val="00815E67"/>
    <w:rsid w:val="00816516"/>
    <w:rsid w:val="00816B91"/>
    <w:rsid w:val="00816ED2"/>
    <w:rsid w:val="00817EDA"/>
    <w:rsid w:val="0082009A"/>
    <w:rsid w:val="0082038D"/>
    <w:rsid w:val="00821F1E"/>
    <w:rsid w:val="00822C36"/>
    <w:rsid w:val="008235DA"/>
    <w:rsid w:val="0082445A"/>
    <w:rsid w:val="00825B14"/>
    <w:rsid w:val="00825C2F"/>
    <w:rsid w:val="0082653E"/>
    <w:rsid w:val="00826D9D"/>
    <w:rsid w:val="00826DA3"/>
    <w:rsid w:val="00827985"/>
    <w:rsid w:val="00827DCB"/>
    <w:rsid w:val="008305C3"/>
    <w:rsid w:val="00830E5E"/>
    <w:rsid w:val="008312AB"/>
    <w:rsid w:val="008312DB"/>
    <w:rsid w:val="0083201C"/>
    <w:rsid w:val="00833E95"/>
    <w:rsid w:val="0083498C"/>
    <w:rsid w:val="00834D0D"/>
    <w:rsid w:val="00834D10"/>
    <w:rsid w:val="00835CE9"/>
    <w:rsid w:val="00836B80"/>
    <w:rsid w:val="00837717"/>
    <w:rsid w:val="008418E2"/>
    <w:rsid w:val="00842762"/>
    <w:rsid w:val="00842791"/>
    <w:rsid w:val="00844958"/>
    <w:rsid w:val="00844D07"/>
    <w:rsid w:val="00845C13"/>
    <w:rsid w:val="00846018"/>
    <w:rsid w:val="00846D79"/>
    <w:rsid w:val="00847156"/>
    <w:rsid w:val="0084760D"/>
    <w:rsid w:val="00850194"/>
    <w:rsid w:val="00850B4A"/>
    <w:rsid w:val="00851263"/>
    <w:rsid w:val="00852F33"/>
    <w:rsid w:val="008537E1"/>
    <w:rsid w:val="008546B4"/>
    <w:rsid w:val="0085500B"/>
    <w:rsid w:val="00855DAE"/>
    <w:rsid w:val="00856695"/>
    <w:rsid w:val="00857300"/>
    <w:rsid w:val="008578C3"/>
    <w:rsid w:val="008604EE"/>
    <w:rsid w:val="00860A68"/>
    <w:rsid w:val="00860BAE"/>
    <w:rsid w:val="00862AAE"/>
    <w:rsid w:val="0086327C"/>
    <w:rsid w:val="00863D34"/>
    <w:rsid w:val="0086471A"/>
    <w:rsid w:val="008655D5"/>
    <w:rsid w:val="00866E90"/>
    <w:rsid w:val="00867FA5"/>
    <w:rsid w:val="00870E35"/>
    <w:rsid w:val="0087128D"/>
    <w:rsid w:val="00871899"/>
    <w:rsid w:val="00872338"/>
    <w:rsid w:val="008745F9"/>
    <w:rsid w:val="00876335"/>
    <w:rsid w:val="008766C3"/>
    <w:rsid w:val="00877509"/>
    <w:rsid w:val="0088030D"/>
    <w:rsid w:val="00880CAE"/>
    <w:rsid w:val="00880EEA"/>
    <w:rsid w:val="00880FA3"/>
    <w:rsid w:val="00881E22"/>
    <w:rsid w:val="0088302C"/>
    <w:rsid w:val="008849BA"/>
    <w:rsid w:val="008858A5"/>
    <w:rsid w:val="00885DB3"/>
    <w:rsid w:val="008866A0"/>
    <w:rsid w:val="00886C26"/>
    <w:rsid w:val="00887381"/>
    <w:rsid w:val="00887971"/>
    <w:rsid w:val="00892AAB"/>
    <w:rsid w:val="008930F1"/>
    <w:rsid w:val="00893332"/>
    <w:rsid w:val="008933BB"/>
    <w:rsid w:val="00894B45"/>
    <w:rsid w:val="0089557C"/>
    <w:rsid w:val="008970A9"/>
    <w:rsid w:val="008A1651"/>
    <w:rsid w:val="008A1D69"/>
    <w:rsid w:val="008A276D"/>
    <w:rsid w:val="008A2770"/>
    <w:rsid w:val="008A2C96"/>
    <w:rsid w:val="008A2DE8"/>
    <w:rsid w:val="008A2E64"/>
    <w:rsid w:val="008A68F4"/>
    <w:rsid w:val="008A6EFB"/>
    <w:rsid w:val="008A71E2"/>
    <w:rsid w:val="008A784B"/>
    <w:rsid w:val="008B02AB"/>
    <w:rsid w:val="008B070E"/>
    <w:rsid w:val="008B08E4"/>
    <w:rsid w:val="008B0C20"/>
    <w:rsid w:val="008B1986"/>
    <w:rsid w:val="008B3CF3"/>
    <w:rsid w:val="008B62B3"/>
    <w:rsid w:val="008B645C"/>
    <w:rsid w:val="008B6F33"/>
    <w:rsid w:val="008B6F8C"/>
    <w:rsid w:val="008B73E9"/>
    <w:rsid w:val="008B7A41"/>
    <w:rsid w:val="008C0869"/>
    <w:rsid w:val="008C0AB7"/>
    <w:rsid w:val="008C0BBB"/>
    <w:rsid w:val="008C15A8"/>
    <w:rsid w:val="008C1633"/>
    <w:rsid w:val="008C3298"/>
    <w:rsid w:val="008C357F"/>
    <w:rsid w:val="008C3781"/>
    <w:rsid w:val="008C4A87"/>
    <w:rsid w:val="008C6062"/>
    <w:rsid w:val="008C72DC"/>
    <w:rsid w:val="008C7462"/>
    <w:rsid w:val="008D1286"/>
    <w:rsid w:val="008D12DF"/>
    <w:rsid w:val="008D18F3"/>
    <w:rsid w:val="008D1BD5"/>
    <w:rsid w:val="008D2BAC"/>
    <w:rsid w:val="008D4EED"/>
    <w:rsid w:val="008D5DFF"/>
    <w:rsid w:val="008D7C4E"/>
    <w:rsid w:val="008E08CB"/>
    <w:rsid w:val="008E154E"/>
    <w:rsid w:val="008E3673"/>
    <w:rsid w:val="008E4569"/>
    <w:rsid w:val="008E4AF9"/>
    <w:rsid w:val="008E5068"/>
    <w:rsid w:val="008E5A13"/>
    <w:rsid w:val="008E6037"/>
    <w:rsid w:val="008E7291"/>
    <w:rsid w:val="008F008C"/>
    <w:rsid w:val="008F008F"/>
    <w:rsid w:val="008F0F01"/>
    <w:rsid w:val="008F1250"/>
    <w:rsid w:val="008F1D97"/>
    <w:rsid w:val="008F2425"/>
    <w:rsid w:val="008F34BB"/>
    <w:rsid w:val="008F40AF"/>
    <w:rsid w:val="008F44ED"/>
    <w:rsid w:val="008F4619"/>
    <w:rsid w:val="008F4A25"/>
    <w:rsid w:val="008F6168"/>
    <w:rsid w:val="009001FF"/>
    <w:rsid w:val="0090066F"/>
    <w:rsid w:val="0090137F"/>
    <w:rsid w:val="00901D7D"/>
    <w:rsid w:val="00902D81"/>
    <w:rsid w:val="00903136"/>
    <w:rsid w:val="00903511"/>
    <w:rsid w:val="0090378A"/>
    <w:rsid w:val="0090435E"/>
    <w:rsid w:val="00906AAE"/>
    <w:rsid w:val="009079F1"/>
    <w:rsid w:val="00907A2B"/>
    <w:rsid w:val="00911183"/>
    <w:rsid w:val="00914546"/>
    <w:rsid w:val="00914E3C"/>
    <w:rsid w:val="0091667C"/>
    <w:rsid w:val="009166B9"/>
    <w:rsid w:val="00917A9E"/>
    <w:rsid w:val="00920434"/>
    <w:rsid w:val="0092047E"/>
    <w:rsid w:val="00920DF9"/>
    <w:rsid w:val="00922F44"/>
    <w:rsid w:val="00923078"/>
    <w:rsid w:val="00924820"/>
    <w:rsid w:val="0092533A"/>
    <w:rsid w:val="009261B1"/>
    <w:rsid w:val="00926532"/>
    <w:rsid w:val="00927BF9"/>
    <w:rsid w:val="00931260"/>
    <w:rsid w:val="00932982"/>
    <w:rsid w:val="0093335A"/>
    <w:rsid w:val="00933D7A"/>
    <w:rsid w:val="00933DF1"/>
    <w:rsid w:val="00933F9D"/>
    <w:rsid w:val="00934614"/>
    <w:rsid w:val="00934A83"/>
    <w:rsid w:val="00934F43"/>
    <w:rsid w:val="009355D2"/>
    <w:rsid w:val="0093630B"/>
    <w:rsid w:val="00937058"/>
    <w:rsid w:val="009373C8"/>
    <w:rsid w:val="00937F14"/>
    <w:rsid w:val="00941129"/>
    <w:rsid w:val="0094189E"/>
    <w:rsid w:val="00941B13"/>
    <w:rsid w:val="00942302"/>
    <w:rsid w:val="00942B0D"/>
    <w:rsid w:val="009432EB"/>
    <w:rsid w:val="009433E8"/>
    <w:rsid w:val="00944D35"/>
    <w:rsid w:val="00947280"/>
    <w:rsid w:val="00950246"/>
    <w:rsid w:val="0095088A"/>
    <w:rsid w:val="00950B92"/>
    <w:rsid w:val="00951339"/>
    <w:rsid w:val="009524B9"/>
    <w:rsid w:val="00952AE0"/>
    <w:rsid w:val="0095379C"/>
    <w:rsid w:val="0095413B"/>
    <w:rsid w:val="009545A5"/>
    <w:rsid w:val="0095467F"/>
    <w:rsid w:val="0095521B"/>
    <w:rsid w:val="00955E07"/>
    <w:rsid w:val="00956B48"/>
    <w:rsid w:val="0095770B"/>
    <w:rsid w:val="009612BA"/>
    <w:rsid w:val="00962401"/>
    <w:rsid w:val="00962900"/>
    <w:rsid w:val="0096351C"/>
    <w:rsid w:val="00964C91"/>
    <w:rsid w:val="0096511F"/>
    <w:rsid w:val="009668A8"/>
    <w:rsid w:val="00966C35"/>
    <w:rsid w:val="00967204"/>
    <w:rsid w:val="00967402"/>
    <w:rsid w:val="00967958"/>
    <w:rsid w:val="00970367"/>
    <w:rsid w:val="009703C7"/>
    <w:rsid w:val="00970A63"/>
    <w:rsid w:val="00970C69"/>
    <w:rsid w:val="00970DEE"/>
    <w:rsid w:val="00971F16"/>
    <w:rsid w:val="00972DBB"/>
    <w:rsid w:val="009732A6"/>
    <w:rsid w:val="00973365"/>
    <w:rsid w:val="0097597E"/>
    <w:rsid w:val="00975FA4"/>
    <w:rsid w:val="00976E21"/>
    <w:rsid w:val="009772B8"/>
    <w:rsid w:val="009800EF"/>
    <w:rsid w:val="00982A31"/>
    <w:rsid w:val="00983EB4"/>
    <w:rsid w:val="00983ECF"/>
    <w:rsid w:val="0098498F"/>
    <w:rsid w:val="00985655"/>
    <w:rsid w:val="0098590D"/>
    <w:rsid w:val="00985C17"/>
    <w:rsid w:val="009934A7"/>
    <w:rsid w:val="00994744"/>
    <w:rsid w:val="00995B83"/>
    <w:rsid w:val="00995E0D"/>
    <w:rsid w:val="00995E88"/>
    <w:rsid w:val="00996721"/>
    <w:rsid w:val="009A02E8"/>
    <w:rsid w:val="009A0EF8"/>
    <w:rsid w:val="009A1C3A"/>
    <w:rsid w:val="009A261E"/>
    <w:rsid w:val="009A645D"/>
    <w:rsid w:val="009A699B"/>
    <w:rsid w:val="009A6A39"/>
    <w:rsid w:val="009B1205"/>
    <w:rsid w:val="009B16B8"/>
    <w:rsid w:val="009B17A9"/>
    <w:rsid w:val="009B2D7C"/>
    <w:rsid w:val="009B3621"/>
    <w:rsid w:val="009B4056"/>
    <w:rsid w:val="009B481C"/>
    <w:rsid w:val="009B4AD0"/>
    <w:rsid w:val="009B5EE9"/>
    <w:rsid w:val="009B6A17"/>
    <w:rsid w:val="009B6A2C"/>
    <w:rsid w:val="009B6E1B"/>
    <w:rsid w:val="009C07A0"/>
    <w:rsid w:val="009C0AA0"/>
    <w:rsid w:val="009C10C6"/>
    <w:rsid w:val="009C1484"/>
    <w:rsid w:val="009C1BE9"/>
    <w:rsid w:val="009C2180"/>
    <w:rsid w:val="009C22CA"/>
    <w:rsid w:val="009C5277"/>
    <w:rsid w:val="009C5514"/>
    <w:rsid w:val="009C589C"/>
    <w:rsid w:val="009C58CF"/>
    <w:rsid w:val="009C5DF6"/>
    <w:rsid w:val="009C650A"/>
    <w:rsid w:val="009C7837"/>
    <w:rsid w:val="009C7EA5"/>
    <w:rsid w:val="009D0A35"/>
    <w:rsid w:val="009D2064"/>
    <w:rsid w:val="009D226A"/>
    <w:rsid w:val="009D22FD"/>
    <w:rsid w:val="009D32EB"/>
    <w:rsid w:val="009D34AD"/>
    <w:rsid w:val="009D3AFC"/>
    <w:rsid w:val="009D4B3B"/>
    <w:rsid w:val="009D4F3B"/>
    <w:rsid w:val="009D4FE3"/>
    <w:rsid w:val="009D5669"/>
    <w:rsid w:val="009D7195"/>
    <w:rsid w:val="009D7892"/>
    <w:rsid w:val="009D7C1B"/>
    <w:rsid w:val="009D7EEA"/>
    <w:rsid w:val="009E1C07"/>
    <w:rsid w:val="009E5B5D"/>
    <w:rsid w:val="009E6C5A"/>
    <w:rsid w:val="009F24EF"/>
    <w:rsid w:val="009F2C92"/>
    <w:rsid w:val="009F4609"/>
    <w:rsid w:val="009F4FB9"/>
    <w:rsid w:val="009F65F9"/>
    <w:rsid w:val="009F6F38"/>
    <w:rsid w:val="009F75E1"/>
    <w:rsid w:val="009F771A"/>
    <w:rsid w:val="009F7881"/>
    <w:rsid w:val="00A00A21"/>
    <w:rsid w:val="00A00B0D"/>
    <w:rsid w:val="00A0357A"/>
    <w:rsid w:val="00A03AB4"/>
    <w:rsid w:val="00A03D86"/>
    <w:rsid w:val="00A061D4"/>
    <w:rsid w:val="00A0698F"/>
    <w:rsid w:val="00A0714B"/>
    <w:rsid w:val="00A07CDF"/>
    <w:rsid w:val="00A10872"/>
    <w:rsid w:val="00A10F3A"/>
    <w:rsid w:val="00A13C2D"/>
    <w:rsid w:val="00A15097"/>
    <w:rsid w:val="00A1584A"/>
    <w:rsid w:val="00A15AF9"/>
    <w:rsid w:val="00A163A9"/>
    <w:rsid w:val="00A16432"/>
    <w:rsid w:val="00A16F35"/>
    <w:rsid w:val="00A17062"/>
    <w:rsid w:val="00A20A9B"/>
    <w:rsid w:val="00A20E10"/>
    <w:rsid w:val="00A213C1"/>
    <w:rsid w:val="00A21742"/>
    <w:rsid w:val="00A217FF"/>
    <w:rsid w:val="00A21966"/>
    <w:rsid w:val="00A2213E"/>
    <w:rsid w:val="00A23542"/>
    <w:rsid w:val="00A24236"/>
    <w:rsid w:val="00A24A03"/>
    <w:rsid w:val="00A25C34"/>
    <w:rsid w:val="00A26877"/>
    <w:rsid w:val="00A26C05"/>
    <w:rsid w:val="00A26D4D"/>
    <w:rsid w:val="00A30AC5"/>
    <w:rsid w:val="00A32295"/>
    <w:rsid w:val="00A3274D"/>
    <w:rsid w:val="00A33CB2"/>
    <w:rsid w:val="00A33DCD"/>
    <w:rsid w:val="00A33EB5"/>
    <w:rsid w:val="00A34CE4"/>
    <w:rsid w:val="00A34E97"/>
    <w:rsid w:val="00A357EC"/>
    <w:rsid w:val="00A357F5"/>
    <w:rsid w:val="00A35B92"/>
    <w:rsid w:val="00A3625C"/>
    <w:rsid w:val="00A3662B"/>
    <w:rsid w:val="00A36B2B"/>
    <w:rsid w:val="00A37018"/>
    <w:rsid w:val="00A37B06"/>
    <w:rsid w:val="00A37CF4"/>
    <w:rsid w:val="00A37D38"/>
    <w:rsid w:val="00A407CF"/>
    <w:rsid w:val="00A40892"/>
    <w:rsid w:val="00A40919"/>
    <w:rsid w:val="00A40D23"/>
    <w:rsid w:val="00A413F2"/>
    <w:rsid w:val="00A4316E"/>
    <w:rsid w:val="00A43E24"/>
    <w:rsid w:val="00A447D7"/>
    <w:rsid w:val="00A44928"/>
    <w:rsid w:val="00A44F8C"/>
    <w:rsid w:val="00A51CAC"/>
    <w:rsid w:val="00A51D66"/>
    <w:rsid w:val="00A51DE3"/>
    <w:rsid w:val="00A5206B"/>
    <w:rsid w:val="00A523B9"/>
    <w:rsid w:val="00A52AFF"/>
    <w:rsid w:val="00A53D8E"/>
    <w:rsid w:val="00A54FF3"/>
    <w:rsid w:val="00A555D2"/>
    <w:rsid w:val="00A57357"/>
    <w:rsid w:val="00A61C46"/>
    <w:rsid w:val="00A6361C"/>
    <w:rsid w:val="00A6498C"/>
    <w:rsid w:val="00A666FD"/>
    <w:rsid w:val="00A66EDE"/>
    <w:rsid w:val="00A6785B"/>
    <w:rsid w:val="00A70B9D"/>
    <w:rsid w:val="00A70F47"/>
    <w:rsid w:val="00A711B0"/>
    <w:rsid w:val="00A71305"/>
    <w:rsid w:val="00A71647"/>
    <w:rsid w:val="00A719E2"/>
    <w:rsid w:val="00A72223"/>
    <w:rsid w:val="00A729B5"/>
    <w:rsid w:val="00A73947"/>
    <w:rsid w:val="00A73DDF"/>
    <w:rsid w:val="00A74909"/>
    <w:rsid w:val="00A7536E"/>
    <w:rsid w:val="00A7780A"/>
    <w:rsid w:val="00A80491"/>
    <w:rsid w:val="00A808E5"/>
    <w:rsid w:val="00A81072"/>
    <w:rsid w:val="00A810C8"/>
    <w:rsid w:val="00A82900"/>
    <w:rsid w:val="00A82FCE"/>
    <w:rsid w:val="00A8540D"/>
    <w:rsid w:val="00A8660D"/>
    <w:rsid w:val="00A8673C"/>
    <w:rsid w:val="00A86C8A"/>
    <w:rsid w:val="00A86E93"/>
    <w:rsid w:val="00A90F83"/>
    <w:rsid w:val="00A915AB"/>
    <w:rsid w:val="00A9427D"/>
    <w:rsid w:val="00A942AD"/>
    <w:rsid w:val="00A948A1"/>
    <w:rsid w:val="00A96EC5"/>
    <w:rsid w:val="00A97A41"/>
    <w:rsid w:val="00AA0847"/>
    <w:rsid w:val="00AA1FA8"/>
    <w:rsid w:val="00AA29D4"/>
    <w:rsid w:val="00AA2AFA"/>
    <w:rsid w:val="00AB03EC"/>
    <w:rsid w:val="00AB07C3"/>
    <w:rsid w:val="00AB2461"/>
    <w:rsid w:val="00AB30F2"/>
    <w:rsid w:val="00AB32C4"/>
    <w:rsid w:val="00AB3409"/>
    <w:rsid w:val="00AB4347"/>
    <w:rsid w:val="00AB55A0"/>
    <w:rsid w:val="00AB664A"/>
    <w:rsid w:val="00AB6A7B"/>
    <w:rsid w:val="00AB7E55"/>
    <w:rsid w:val="00AC0BAB"/>
    <w:rsid w:val="00AC2257"/>
    <w:rsid w:val="00AC3AE3"/>
    <w:rsid w:val="00AC3BF8"/>
    <w:rsid w:val="00AC4054"/>
    <w:rsid w:val="00AC426F"/>
    <w:rsid w:val="00AC597D"/>
    <w:rsid w:val="00AC60FA"/>
    <w:rsid w:val="00AC7BE4"/>
    <w:rsid w:val="00AC7D22"/>
    <w:rsid w:val="00AD052E"/>
    <w:rsid w:val="00AD07B3"/>
    <w:rsid w:val="00AD0C82"/>
    <w:rsid w:val="00AD1063"/>
    <w:rsid w:val="00AD2069"/>
    <w:rsid w:val="00AD2456"/>
    <w:rsid w:val="00AD2DAA"/>
    <w:rsid w:val="00AD3636"/>
    <w:rsid w:val="00AD5C06"/>
    <w:rsid w:val="00AD5E0F"/>
    <w:rsid w:val="00AE063A"/>
    <w:rsid w:val="00AE15FA"/>
    <w:rsid w:val="00AE196F"/>
    <w:rsid w:val="00AE1D57"/>
    <w:rsid w:val="00AE3EAF"/>
    <w:rsid w:val="00AE414B"/>
    <w:rsid w:val="00AE6406"/>
    <w:rsid w:val="00AE641F"/>
    <w:rsid w:val="00AF03DD"/>
    <w:rsid w:val="00AF1419"/>
    <w:rsid w:val="00AF275D"/>
    <w:rsid w:val="00AF27AE"/>
    <w:rsid w:val="00AF2B40"/>
    <w:rsid w:val="00AF3BF0"/>
    <w:rsid w:val="00AF4928"/>
    <w:rsid w:val="00AF5CEB"/>
    <w:rsid w:val="00AF6311"/>
    <w:rsid w:val="00AF7E45"/>
    <w:rsid w:val="00B0066F"/>
    <w:rsid w:val="00B01426"/>
    <w:rsid w:val="00B03241"/>
    <w:rsid w:val="00B04131"/>
    <w:rsid w:val="00B06774"/>
    <w:rsid w:val="00B069BB"/>
    <w:rsid w:val="00B06B5E"/>
    <w:rsid w:val="00B10166"/>
    <w:rsid w:val="00B11675"/>
    <w:rsid w:val="00B11DE6"/>
    <w:rsid w:val="00B130B8"/>
    <w:rsid w:val="00B143FC"/>
    <w:rsid w:val="00B14F81"/>
    <w:rsid w:val="00B15C8C"/>
    <w:rsid w:val="00B1670C"/>
    <w:rsid w:val="00B168C4"/>
    <w:rsid w:val="00B16C24"/>
    <w:rsid w:val="00B16EA5"/>
    <w:rsid w:val="00B17759"/>
    <w:rsid w:val="00B17E80"/>
    <w:rsid w:val="00B20CCB"/>
    <w:rsid w:val="00B20D84"/>
    <w:rsid w:val="00B210B4"/>
    <w:rsid w:val="00B211FC"/>
    <w:rsid w:val="00B22189"/>
    <w:rsid w:val="00B22737"/>
    <w:rsid w:val="00B22B9E"/>
    <w:rsid w:val="00B22EC9"/>
    <w:rsid w:val="00B23A9C"/>
    <w:rsid w:val="00B23DCB"/>
    <w:rsid w:val="00B23FBA"/>
    <w:rsid w:val="00B2483A"/>
    <w:rsid w:val="00B269AE"/>
    <w:rsid w:val="00B27656"/>
    <w:rsid w:val="00B30E9C"/>
    <w:rsid w:val="00B31793"/>
    <w:rsid w:val="00B31F70"/>
    <w:rsid w:val="00B325F7"/>
    <w:rsid w:val="00B33034"/>
    <w:rsid w:val="00B333D6"/>
    <w:rsid w:val="00B33AE1"/>
    <w:rsid w:val="00B33DE0"/>
    <w:rsid w:val="00B3428C"/>
    <w:rsid w:val="00B3482C"/>
    <w:rsid w:val="00B3569D"/>
    <w:rsid w:val="00B36328"/>
    <w:rsid w:val="00B3684B"/>
    <w:rsid w:val="00B41485"/>
    <w:rsid w:val="00B420F4"/>
    <w:rsid w:val="00B421A7"/>
    <w:rsid w:val="00B42A73"/>
    <w:rsid w:val="00B431DC"/>
    <w:rsid w:val="00B453E7"/>
    <w:rsid w:val="00B50AF4"/>
    <w:rsid w:val="00B50C36"/>
    <w:rsid w:val="00B515A3"/>
    <w:rsid w:val="00B515DB"/>
    <w:rsid w:val="00B51959"/>
    <w:rsid w:val="00B52309"/>
    <w:rsid w:val="00B53755"/>
    <w:rsid w:val="00B54019"/>
    <w:rsid w:val="00B543F9"/>
    <w:rsid w:val="00B5485C"/>
    <w:rsid w:val="00B550A2"/>
    <w:rsid w:val="00B56380"/>
    <w:rsid w:val="00B56851"/>
    <w:rsid w:val="00B5761D"/>
    <w:rsid w:val="00B6139D"/>
    <w:rsid w:val="00B626FB"/>
    <w:rsid w:val="00B62E9D"/>
    <w:rsid w:val="00B64C1C"/>
    <w:rsid w:val="00B6550D"/>
    <w:rsid w:val="00B65D7F"/>
    <w:rsid w:val="00B66C9A"/>
    <w:rsid w:val="00B66D8E"/>
    <w:rsid w:val="00B67740"/>
    <w:rsid w:val="00B7001A"/>
    <w:rsid w:val="00B70BD2"/>
    <w:rsid w:val="00B71673"/>
    <w:rsid w:val="00B722C0"/>
    <w:rsid w:val="00B73CFC"/>
    <w:rsid w:val="00B741A8"/>
    <w:rsid w:val="00B7496F"/>
    <w:rsid w:val="00B76A8D"/>
    <w:rsid w:val="00B76B41"/>
    <w:rsid w:val="00B77506"/>
    <w:rsid w:val="00B77E05"/>
    <w:rsid w:val="00B802F1"/>
    <w:rsid w:val="00B8031C"/>
    <w:rsid w:val="00B816D5"/>
    <w:rsid w:val="00B81AD1"/>
    <w:rsid w:val="00B81BD7"/>
    <w:rsid w:val="00B81D61"/>
    <w:rsid w:val="00B8242E"/>
    <w:rsid w:val="00B824E3"/>
    <w:rsid w:val="00B839C0"/>
    <w:rsid w:val="00B83B6B"/>
    <w:rsid w:val="00B84D84"/>
    <w:rsid w:val="00B8511C"/>
    <w:rsid w:val="00B8519A"/>
    <w:rsid w:val="00B86D4E"/>
    <w:rsid w:val="00B86F7E"/>
    <w:rsid w:val="00B9093E"/>
    <w:rsid w:val="00B92090"/>
    <w:rsid w:val="00B92126"/>
    <w:rsid w:val="00B92B06"/>
    <w:rsid w:val="00B968B9"/>
    <w:rsid w:val="00B96F37"/>
    <w:rsid w:val="00B97A14"/>
    <w:rsid w:val="00B97EAE"/>
    <w:rsid w:val="00BA09AA"/>
    <w:rsid w:val="00BA09AD"/>
    <w:rsid w:val="00BA171A"/>
    <w:rsid w:val="00BA25B2"/>
    <w:rsid w:val="00BA354C"/>
    <w:rsid w:val="00BA3A10"/>
    <w:rsid w:val="00BA3B0B"/>
    <w:rsid w:val="00BA4082"/>
    <w:rsid w:val="00BA5D6C"/>
    <w:rsid w:val="00BA6036"/>
    <w:rsid w:val="00BB1445"/>
    <w:rsid w:val="00BB1CFF"/>
    <w:rsid w:val="00BB281D"/>
    <w:rsid w:val="00BB39E4"/>
    <w:rsid w:val="00BB4B5A"/>
    <w:rsid w:val="00BB69FE"/>
    <w:rsid w:val="00BB7431"/>
    <w:rsid w:val="00BB7C92"/>
    <w:rsid w:val="00BC070D"/>
    <w:rsid w:val="00BC0D87"/>
    <w:rsid w:val="00BC22ED"/>
    <w:rsid w:val="00BC2C5E"/>
    <w:rsid w:val="00BC2EFC"/>
    <w:rsid w:val="00BC418E"/>
    <w:rsid w:val="00BC4972"/>
    <w:rsid w:val="00BC6837"/>
    <w:rsid w:val="00BC6A9E"/>
    <w:rsid w:val="00BC6D87"/>
    <w:rsid w:val="00BC77FD"/>
    <w:rsid w:val="00BD0CA3"/>
    <w:rsid w:val="00BD0CCD"/>
    <w:rsid w:val="00BD141C"/>
    <w:rsid w:val="00BD1E13"/>
    <w:rsid w:val="00BD2429"/>
    <w:rsid w:val="00BD26DE"/>
    <w:rsid w:val="00BD2F06"/>
    <w:rsid w:val="00BD48D2"/>
    <w:rsid w:val="00BD5138"/>
    <w:rsid w:val="00BD6A38"/>
    <w:rsid w:val="00BD6B7D"/>
    <w:rsid w:val="00BE0341"/>
    <w:rsid w:val="00BE06FB"/>
    <w:rsid w:val="00BE2AD5"/>
    <w:rsid w:val="00BE412F"/>
    <w:rsid w:val="00BE5F46"/>
    <w:rsid w:val="00BE612C"/>
    <w:rsid w:val="00BE71E2"/>
    <w:rsid w:val="00BE7F62"/>
    <w:rsid w:val="00BF0046"/>
    <w:rsid w:val="00BF0781"/>
    <w:rsid w:val="00BF11B6"/>
    <w:rsid w:val="00BF300D"/>
    <w:rsid w:val="00BF463E"/>
    <w:rsid w:val="00BF5298"/>
    <w:rsid w:val="00BF6456"/>
    <w:rsid w:val="00BF64C5"/>
    <w:rsid w:val="00BF6FDB"/>
    <w:rsid w:val="00BF770A"/>
    <w:rsid w:val="00C0210A"/>
    <w:rsid w:val="00C045C2"/>
    <w:rsid w:val="00C055A8"/>
    <w:rsid w:val="00C056AB"/>
    <w:rsid w:val="00C07EE4"/>
    <w:rsid w:val="00C1070F"/>
    <w:rsid w:val="00C10D26"/>
    <w:rsid w:val="00C114D1"/>
    <w:rsid w:val="00C12124"/>
    <w:rsid w:val="00C12165"/>
    <w:rsid w:val="00C12DF2"/>
    <w:rsid w:val="00C12F5A"/>
    <w:rsid w:val="00C131FE"/>
    <w:rsid w:val="00C13D18"/>
    <w:rsid w:val="00C14A90"/>
    <w:rsid w:val="00C14FA8"/>
    <w:rsid w:val="00C15D62"/>
    <w:rsid w:val="00C16057"/>
    <w:rsid w:val="00C16092"/>
    <w:rsid w:val="00C1610C"/>
    <w:rsid w:val="00C179D4"/>
    <w:rsid w:val="00C2195D"/>
    <w:rsid w:val="00C220E8"/>
    <w:rsid w:val="00C22427"/>
    <w:rsid w:val="00C2242F"/>
    <w:rsid w:val="00C227A4"/>
    <w:rsid w:val="00C2300E"/>
    <w:rsid w:val="00C25F50"/>
    <w:rsid w:val="00C26B1D"/>
    <w:rsid w:val="00C26CEA"/>
    <w:rsid w:val="00C26CF8"/>
    <w:rsid w:val="00C272A2"/>
    <w:rsid w:val="00C32BD9"/>
    <w:rsid w:val="00C32E17"/>
    <w:rsid w:val="00C33E68"/>
    <w:rsid w:val="00C3410A"/>
    <w:rsid w:val="00C3421E"/>
    <w:rsid w:val="00C345EF"/>
    <w:rsid w:val="00C34829"/>
    <w:rsid w:val="00C34BD9"/>
    <w:rsid w:val="00C35719"/>
    <w:rsid w:val="00C35762"/>
    <w:rsid w:val="00C359BE"/>
    <w:rsid w:val="00C3691A"/>
    <w:rsid w:val="00C36BDD"/>
    <w:rsid w:val="00C36E9C"/>
    <w:rsid w:val="00C379F1"/>
    <w:rsid w:val="00C41133"/>
    <w:rsid w:val="00C41C03"/>
    <w:rsid w:val="00C41EA7"/>
    <w:rsid w:val="00C42AF4"/>
    <w:rsid w:val="00C4365A"/>
    <w:rsid w:val="00C44432"/>
    <w:rsid w:val="00C44B63"/>
    <w:rsid w:val="00C4586D"/>
    <w:rsid w:val="00C45ADE"/>
    <w:rsid w:val="00C45DD1"/>
    <w:rsid w:val="00C47C93"/>
    <w:rsid w:val="00C5007F"/>
    <w:rsid w:val="00C513A3"/>
    <w:rsid w:val="00C51C60"/>
    <w:rsid w:val="00C51FA5"/>
    <w:rsid w:val="00C53CCC"/>
    <w:rsid w:val="00C53CD2"/>
    <w:rsid w:val="00C60A13"/>
    <w:rsid w:val="00C60BF0"/>
    <w:rsid w:val="00C60C13"/>
    <w:rsid w:val="00C61D27"/>
    <w:rsid w:val="00C633FF"/>
    <w:rsid w:val="00C647E6"/>
    <w:rsid w:val="00C659D2"/>
    <w:rsid w:val="00C6641D"/>
    <w:rsid w:val="00C66E4C"/>
    <w:rsid w:val="00C677D1"/>
    <w:rsid w:val="00C67AE6"/>
    <w:rsid w:val="00C70D10"/>
    <w:rsid w:val="00C71CF9"/>
    <w:rsid w:val="00C730BF"/>
    <w:rsid w:val="00C7472F"/>
    <w:rsid w:val="00C74F78"/>
    <w:rsid w:val="00C75794"/>
    <w:rsid w:val="00C76E1F"/>
    <w:rsid w:val="00C7787A"/>
    <w:rsid w:val="00C82392"/>
    <w:rsid w:val="00C82595"/>
    <w:rsid w:val="00C828A4"/>
    <w:rsid w:val="00C84722"/>
    <w:rsid w:val="00C84C25"/>
    <w:rsid w:val="00C85BFC"/>
    <w:rsid w:val="00C901E8"/>
    <w:rsid w:val="00C904CD"/>
    <w:rsid w:val="00C908C0"/>
    <w:rsid w:val="00C90CB9"/>
    <w:rsid w:val="00C917BE"/>
    <w:rsid w:val="00C91DAA"/>
    <w:rsid w:val="00C91F68"/>
    <w:rsid w:val="00C92449"/>
    <w:rsid w:val="00C92CA3"/>
    <w:rsid w:val="00C92FEE"/>
    <w:rsid w:val="00C93B49"/>
    <w:rsid w:val="00C93E5D"/>
    <w:rsid w:val="00C95B9F"/>
    <w:rsid w:val="00C965AA"/>
    <w:rsid w:val="00C9680D"/>
    <w:rsid w:val="00C96D42"/>
    <w:rsid w:val="00C97075"/>
    <w:rsid w:val="00C97D5C"/>
    <w:rsid w:val="00CA0687"/>
    <w:rsid w:val="00CA08FD"/>
    <w:rsid w:val="00CA09EF"/>
    <w:rsid w:val="00CA1013"/>
    <w:rsid w:val="00CA143B"/>
    <w:rsid w:val="00CA1517"/>
    <w:rsid w:val="00CA17CF"/>
    <w:rsid w:val="00CA1EE9"/>
    <w:rsid w:val="00CA47C3"/>
    <w:rsid w:val="00CA5A6A"/>
    <w:rsid w:val="00CA6F7E"/>
    <w:rsid w:val="00CB02F6"/>
    <w:rsid w:val="00CB0DAA"/>
    <w:rsid w:val="00CB2299"/>
    <w:rsid w:val="00CB46AA"/>
    <w:rsid w:val="00CB4E2D"/>
    <w:rsid w:val="00CB5142"/>
    <w:rsid w:val="00CB5A80"/>
    <w:rsid w:val="00CB668B"/>
    <w:rsid w:val="00CB680A"/>
    <w:rsid w:val="00CB6E7A"/>
    <w:rsid w:val="00CB7CFB"/>
    <w:rsid w:val="00CB7FAE"/>
    <w:rsid w:val="00CC0696"/>
    <w:rsid w:val="00CC25C0"/>
    <w:rsid w:val="00CC4B96"/>
    <w:rsid w:val="00CC6209"/>
    <w:rsid w:val="00CC6D9F"/>
    <w:rsid w:val="00CD019A"/>
    <w:rsid w:val="00CD2747"/>
    <w:rsid w:val="00CD2805"/>
    <w:rsid w:val="00CD2BB7"/>
    <w:rsid w:val="00CD392D"/>
    <w:rsid w:val="00CD5006"/>
    <w:rsid w:val="00CD5706"/>
    <w:rsid w:val="00CD57A1"/>
    <w:rsid w:val="00CD5977"/>
    <w:rsid w:val="00CD5C30"/>
    <w:rsid w:val="00CD5C91"/>
    <w:rsid w:val="00CD7155"/>
    <w:rsid w:val="00CD7EE2"/>
    <w:rsid w:val="00CE16D7"/>
    <w:rsid w:val="00CE18B7"/>
    <w:rsid w:val="00CE3906"/>
    <w:rsid w:val="00CE5C5F"/>
    <w:rsid w:val="00CE6AB9"/>
    <w:rsid w:val="00CE7816"/>
    <w:rsid w:val="00CF04BD"/>
    <w:rsid w:val="00CF0A26"/>
    <w:rsid w:val="00CF0C25"/>
    <w:rsid w:val="00CF0FF7"/>
    <w:rsid w:val="00CF11E7"/>
    <w:rsid w:val="00CF1371"/>
    <w:rsid w:val="00CF173E"/>
    <w:rsid w:val="00CF1C07"/>
    <w:rsid w:val="00CF2AD1"/>
    <w:rsid w:val="00CF3D30"/>
    <w:rsid w:val="00CF4223"/>
    <w:rsid w:val="00CF4B92"/>
    <w:rsid w:val="00CF4F4A"/>
    <w:rsid w:val="00CF663C"/>
    <w:rsid w:val="00CF732A"/>
    <w:rsid w:val="00D0074E"/>
    <w:rsid w:val="00D00EA2"/>
    <w:rsid w:val="00D02EAE"/>
    <w:rsid w:val="00D02EE1"/>
    <w:rsid w:val="00D02FC0"/>
    <w:rsid w:val="00D03374"/>
    <w:rsid w:val="00D03797"/>
    <w:rsid w:val="00D03AC4"/>
    <w:rsid w:val="00D03ED5"/>
    <w:rsid w:val="00D0516E"/>
    <w:rsid w:val="00D05CCE"/>
    <w:rsid w:val="00D05D60"/>
    <w:rsid w:val="00D07358"/>
    <w:rsid w:val="00D07E51"/>
    <w:rsid w:val="00D07E64"/>
    <w:rsid w:val="00D07ECC"/>
    <w:rsid w:val="00D1064E"/>
    <w:rsid w:val="00D11E32"/>
    <w:rsid w:val="00D1263B"/>
    <w:rsid w:val="00D12B18"/>
    <w:rsid w:val="00D12B47"/>
    <w:rsid w:val="00D12FC5"/>
    <w:rsid w:val="00D14A6D"/>
    <w:rsid w:val="00D14B63"/>
    <w:rsid w:val="00D1533A"/>
    <w:rsid w:val="00D16676"/>
    <w:rsid w:val="00D17833"/>
    <w:rsid w:val="00D17856"/>
    <w:rsid w:val="00D21898"/>
    <w:rsid w:val="00D22623"/>
    <w:rsid w:val="00D22A12"/>
    <w:rsid w:val="00D237DC"/>
    <w:rsid w:val="00D25407"/>
    <w:rsid w:val="00D25E6A"/>
    <w:rsid w:val="00D2625E"/>
    <w:rsid w:val="00D2799E"/>
    <w:rsid w:val="00D31129"/>
    <w:rsid w:val="00D320E0"/>
    <w:rsid w:val="00D33733"/>
    <w:rsid w:val="00D33982"/>
    <w:rsid w:val="00D33BEF"/>
    <w:rsid w:val="00D36715"/>
    <w:rsid w:val="00D369DC"/>
    <w:rsid w:val="00D37127"/>
    <w:rsid w:val="00D407AE"/>
    <w:rsid w:val="00D408D8"/>
    <w:rsid w:val="00D42BCD"/>
    <w:rsid w:val="00D43842"/>
    <w:rsid w:val="00D44A38"/>
    <w:rsid w:val="00D45BDF"/>
    <w:rsid w:val="00D4678B"/>
    <w:rsid w:val="00D46A0C"/>
    <w:rsid w:val="00D47C12"/>
    <w:rsid w:val="00D50556"/>
    <w:rsid w:val="00D50662"/>
    <w:rsid w:val="00D51B56"/>
    <w:rsid w:val="00D51CEA"/>
    <w:rsid w:val="00D52743"/>
    <w:rsid w:val="00D528F6"/>
    <w:rsid w:val="00D54048"/>
    <w:rsid w:val="00D568A0"/>
    <w:rsid w:val="00D56A06"/>
    <w:rsid w:val="00D56F7F"/>
    <w:rsid w:val="00D57EF2"/>
    <w:rsid w:val="00D6017E"/>
    <w:rsid w:val="00D66FB6"/>
    <w:rsid w:val="00D67699"/>
    <w:rsid w:val="00D70E2F"/>
    <w:rsid w:val="00D723D9"/>
    <w:rsid w:val="00D72785"/>
    <w:rsid w:val="00D73121"/>
    <w:rsid w:val="00D75162"/>
    <w:rsid w:val="00D759BB"/>
    <w:rsid w:val="00D75B12"/>
    <w:rsid w:val="00D76BD5"/>
    <w:rsid w:val="00D770A1"/>
    <w:rsid w:val="00D80010"/>
    <w:rsid w:val="00D807A6"/>
    <w:rsid w:val="00D80AA7"/>
    <w:rsid w:val="00D81EA7"/>
    <w:rsid w:val="00D8214C"/>
    <w:rsid w:val="00D826D7"/>
    <w:rsid w:val="00D82B63"/>
    <w:rsid w:val="00D83BA0"/>
    <w:rsid w:val="00D84C10"/>
    <w:rsid w:val="00D870EC"/>
    <w:rsid w:val="00D91FAE"/>
    <w:rsid w:val="00D93C9E"/>
    <w:rsid w:val="00D943DC"/>
    <w:rsid w:val="00D94B32"/>
    <w:rsid w:val="00D96189"/>
    <w:rsid w:val="00D96653"/>
    <w:rsid w:val="00D969AF"/>
    <w:rsid w:val="00D96D29"/>
    <w:rsid w:val="00DA033F"/>
    <w:rsid w:val="00DA2909"/>
    <w:rsid w:val="00DA3B82"/>
    <w:rsid w:val="00DA3C1F"/>
    <w:rsid w:val="00DA5AAD"/>
    <w:rsid w:val="00DA5E79"/>
    <w:rsid w:val="00DA6782"/>
    <w:rsid w:val="00DA6C35"/>
    <w:rsid w:val="00DB041B"/>
    <w:rsid w:val="00DB18E0"/>
    <w:rsid w:val="00DB2317"/>
    <w:rsid w:val="00DB3E23"/>
    <w:rsid w:val="00DB77E7"/>
    <w:rsid w:val="00DB7F9A"/>
    <w:rsid w:val="00DC0861"/>
    <w:rsid w:val="00DC1C64"/>
    <w:rsid w:val="00DC2540"/>
    <w:rsid w:val="00DC2713"/>
    <w:rsid w:val="00DC43D7"/>
    <w:rsid w:val="00DC476D"/>
    <w:rsid w:val="00DC60E4"/>
    <w:rsid w:val="00DC63C1"/>
    <w:rsid w:val="00DC6822"/>
    <w:rsid w:val="00DC6B6C"/>
    <w:rsid w:val="00DC6BA1"/>
    <w:rsid w:val="00DC70C2"/>
    <w:rsid w:val="00DC7215"/>
    <w:rsid w:val="00DD0C68"/>
    <w:rsid w:val="00DD1349"/>
    <w:rsid w:val="00DD1CE8"/>
    <w:rsid w:val="00DD36C2"/>
    <w:rsid w:val="00DD40B7"/>
    <w:rsid w:val="00DD5AAF"/>
    <w:rsid w:val="00DD7BB1"/>
    <w:rsid w:val="00DE0378"/>
    <w:rsid w:val="00DE16F0"/>
    <w:rsid w:val="00DE280F"/>
    <w:rsid w:val="00DE28A5"/>
    <w:rsid w:val="00DE30FD"/>
    <w:rsid w:val="00DE49E3"/>
    <w:rsid w:val="00DE4B5A"/>
    <w:rsid w:val="00DE5A36"/>
    <w:rsid w:val="00DE69D7"/>
    <w:rsid w:val="00DF07CA"/>
    <w:rsid w:val="00DF092A"/>
    <w:rsid w:val="00DF2426"/>
    <w:rsid w:val="00DF2F6F"/>
    <w:rsid w:val="00DF3E6A"/>
    <w:rsid w:val="00DF466C"/>
    <w:rsid w:val="00DF4E49"/>
    <w:rsid w:val="00DF5660"/>
    <w:rsid w:val="00E00DD4"/>
    <w:rsid w:val="00E01472"/>
    <w:rsid w:val="00E018A4"/>
    <w:rsid w:val="00E01AEB"/>
    <w:rsid w:val="00E03675"/>
    <w:rsid w:val="00E05BA3"/>
    <w:rsid w:val="00E05E9C"/>
    <w:rsid w:val="00E0614F"/>
    <w:rsid w:val="00E078CF"/>
    <w:rsid w:val="00E100B7"/>
    <w:rsid w:val="00E107F8"/>
    <w:rsid w:val="00E12D41"/>
    <w:rsid w:val="00E144EE"/>
    <w:rsid w:val="00E15229"/>
    <w:rsid w:val="00E15752"/>
    <w:rsid w:val="00E15818"/>
    <w:rsid w:val="00E17E4E"/>
    <w:rsid w:val="00E17F90"/>
    <w:rsid w:val="00E22628"/>
    <w:rsid w:val="00E228C1"/>
    <w:rsid w:val="00E22A84"/>
    <w:rsid w:val="00E238E2"/>
    <w:rsid w:val="00E23908"/>
    <w:rsid w:val="00E23A04"/>
    <w:rsid w:val="00E24E64"/>
    <w:rsid w:val="00E25264"/>
    <w:rsid w:val="00E26400"/>
    <w:rsid w:val="00E272DC"/>
    <w:rsid w:val="00E329D8"/>
    <w:rsid w:val="00E337D8"/>
    <w:rsid w:val="00E351A0"/>
    <w:rsid w:val="00E351B9"/>
    <w:rsid w:val="00E365B3"/>
    <w:rsid w:val="00E36DD4"/>
    <w:rsid w:val="00E36E32"/>
    <w:rsid w:val="00E373B8"/>
    <w:rsid w:val="00E37856"/>
    <w:rsid w:val="00E4096F"/>
    <w:rsid w:val="00E41232"/>
    <w:rsid w:val="00E43996"/>
    <w:rsid w:val="00E43B41"/>
    <w:rsid w:val="00E4434E"/>
    <w:rsid w:val="00E44D99"/>
    <w:rsid w:val="00E474AA"/>
    <w:rsid w:val="00E477BA"/>
    <w:rsid w:val="00E47DA7"/>
    <w:rsid w:val="00E51B80"/>
    <w:rsid w:val="00E51FDE"/>
    <w:rsid w:val="00E527AE"/>
    <w:rsid w:val="00E528FF"/>
    <w:rsid w:val="00E538AA"/>
    <w:rsid w:val="00E54474"/>
    <w:rsid w:val="00E55EA7"/>
    <w:rsid w:val="00E56F4D"/>
    <w:rsid w:val="00E57E62"/>
    <w:rsid w:val="00E61BFF"/>
    <w:rsid w:val="00E654EB"/>
    <w:rsid w:val="00E65C27"/>
    <w:rsid w:val="00E665FB"/>
    <w:rsid w:val="00E66E2D"/>
    <w:rsid w:val="00E67518"/>
    <w:rsid w:val="00E675C3"/>
    <w:rsid w:val="00E700B2"/>
    <w:rsid w:val="00E711CA"/>
    <w:rsid w:val="00E729B4"/>
    <w:rsid w:val="00E73A8F"/>
    <w:rsid w:val="00E74802"/>
    <w:rsid w:val="00E750FE"/>
    <w:rsid w:val="00E75DB7"/>
    <w:rsid w:val="00E77817"/>
    <w:rsid w:val="00E77D32"/>
    <w:rsid w:val="00E80633"/>
    <w:rsid w:val="00E82584"/>
    <w:rsid w:val="00E8342F"/>
    <w:rsid w:val="00E850B1"/>
    <w:rsid w:val="00E853AA"/>
    <w:rsid w:val="00E8658F"/>
    <w:rsid w:val="00E87E4D"/>
    <w:rsid w:val="00E90674"/>
    <w:rsid w:val="00E927E3"/>
    <w:rsid w:val="00E93422"/>
    <w:rsid w:val="00E940BE"/>
    <w:rsid w:val="00E944CB"/>
    <w:rsid w:val="00E94582"/>
    <w:rsid w:val="00E94E15"/>
    <w:rsid w:val="00E9632D"/>
    <w:rsid w:val="00E96A5F"/>
    <w:rsid w:val="00E975AD"/>
    <w:rsid w:val="00EA0213"/>
    <w:rsid w:val="00EA0E66"/>
    <w:rsid w:val="00EA0FC4"/>
    <w:rsid w:val="00EA25E4"/>
    <w:rsid w:val="00EA25FB"/>
    <w:rsid w:val="00EA2FBB"/>
    <w:rsid w:val="00EA3248"/>
    <w:rsid w:val="00EA408B"/>
    <w:rsid w:val="00EA42D8"/>
    <w:rsid w:val="00EA497D"/>
    <w:rsid w:val="00EA5BB7"/>
    <w:rsid w:val="00EA6B3A"/>
    <w:rsid w:val="00EB0C6D"/>
    <w:rsid w:val="00EB208B"/>
    <w:rsid w:val="00EB25BB"/>
    <w:rsid w:val="00EB2A92"/>
    <w:rsid w:val="00EB2B62"/>
    <w:rsid w:val="00EB4B11"/>
    <w:rsid w:val="00EB4CD1"/>
    <w:rsid w:val="00EB599B"/>
    <w:rsid w:val="00EB63CF"/>
    <w:rsid w:val="00EB65C9"/>
    <w:rsid w:val="00EC09EA"/>
    <w:rsid w:val="00EC19B0"/>
    <w:rsid w:val="00EC2742"/>
    <w:rsid w:val="00EC345B"/>
    <w:rsid w:val="00EC3AE1"/>
    <w:rsid w:val="00EC7AE7"/>
    <w:rsid w:val="00ED08A7"/>
    <w:rsid w:val="00ED091E"/>
    <w:rsid w:val="00ED0CC2"/>
    <w:rsid w:val="00ED1B00"/>
    <w:rsid w:val="00ED2481"/>
    <w:rsid w:val="00ED259B"/>
    <w:rsid w:val="00ED2B41"/>
    <w:rsid w:val="00ED2E13"/>
    <w:rsid w:val="00ED2ED3"/>
    <w:rsid w:val="00ED3394"/>
    <w:rsid w:val="00ED5477"/>
    <w:rsid w:val="00ED5AAF"/>
    <w:rsid w:val="00ED5CFC"/>
    <w:rsid w:val="00ED65EE"/>
    <w:rsid w:val="00ED79CD"/>
    <w:rsid w:val="00ED7F82"/>
    <w:rsid w:val="00EE1F53"/>
    <w:rsid w:val="00EE2368"/>
    <w:rsid w:val="00EE2FF6"/>
    <w:rsid w:val="00EE4683"/>
    <w:rsid w:val="00EE4A12"/>
    <w:rsid w:val="00EE4A3B"/>
    <w:rsid w:val="00EE4AD6"/>
    <w:rsid w:val="00EE4BF7"/>
    <w:rsid w:val="00EE66D1"/>
    <w:rsid w:val="00EE6903"/>
    <w:rsid w:val="00EE6EA5"/>
    <w:rsid w:val="00EF0553"/>
    <w:rsid w:val="00EF0850"/>
    <w:rsid w:val="00EF1102"/>
    <w:rsid w:val="00EF152B"/>
    <w:rsid w:val="00EF1B46"/>
    <w:rsid w:val="00EF25EA"/>
    <w:rsid w:val="00EF2C14"/>
    <w:rsid w:val="00EF342C"/>
    <w:rsid w:val="00EF41D6"/>
    <w:rsid w:val="00EF5594"/>
    <w:rsid w:val="00EF6179"/>
    <w:rsid w:val="00EF6CCA"/>
    <w:rsid w:val="00EF7082"/>
    <w:rsid w:val="00EF7C5D"/>
    <w:rsid w:val="00F12D65"/>
    <w:rsid w:val="00F13ED0"/>
    <w:rsid w:val="00F13EE2"/>
    <w:rsid w:val="00F14657"/>
    <w:rsid w:val="00F14748"/>
    <w:rsid w:val="00F154C9"/>
    <w:rsid w:val="00F1556F"/>
    <w:rsid w:val="00F164ED"/>
    <w:rsid w:val="00F167F5"/>
    <w:rsid w:val="00F200AB"/>
    <w:rsid w:val="00F213AD"/>
    <w:rsid w:val="00F231DD"/>
    <w:rsid w:val="00F24FB0"/>
    <w:rsid w:val="00F25BB8"/>
    <w:rsid w:val="00F27A43"/>
    <w:rsid w:val="00F304A7"/>
    <w:rsid w:val="00F30A88"/>
    <w:rsid w:val="00F315FD"/>
    <w:rsid w:val="00F32320"/>
    <w:rsid w:val="00F3408B"/>
    <w:rsid w:val="00F344D2"/>
    <w:rsid w:val="00F35B26"/>
    <w:rsid w:val="00F36282"/>
    <w:rsid w:val="00F37428"/>
    <w:rsid w:val="00F37B00"/>
    <w:rsid w:val="00F41175"/>
    <w:rsid w:val="00F4165B"/>
    <w:rsid w:val="00F41F7F"/>
    <w:rsid w:val="00F432DA"/>
    <w:rsid w:val="00F45CFE"/>
    <w:rsid w:val="00F45FEE"/>
    <w:rsid w:val="00F4780D"/>
    <w:rsid w:val="00F50219"/>
    <w:rsid w:val="00F53150"/>
    <w:rsid w:val="00F53C83"/>
    <w:rsid w:val="00F53EB0"/>
    <w:rsid w:val="00F56E0F"/>
    <w:rsid w:val="00F577D3"/>
    <w:rsid w:val="00F60451"/>
    <w:rsid w:val="00F606B4"/>
    <w:rsid w:val="00F619C1"/>
    <w:rsid w:val="00F64D2D"/>
    <w:rsid w:val="00F64DAD"/>
    <w:rsid w:val="00F65FCB"/>
    <w:rsid w:val="00F66430"/>
    <w:rsid w:val="00F6651F"/>
    <w:rsid w:val="00F66536"/>
    <w:rsid w:val="00F66B79"/>
    <w:rsid w:val="00F67E91"/>
    <w:rsid w:val="00F700DF"/>
    <w:rsid w:val="00F71782"/>
    <w:rsid w:val="00F721DA"/>
    <w:rsid w:val="00F73489"/>
    <w:rsid w:val="00F7422A"/>
    <w:rsid w:val="00F746EA"/>
    <w:rsid w:val="00F74A10"/>
    <w:rsid w:val="00F74CCB"/>
    <w:rsid w:val="00F75623"/>
    <w:rsid w:val="00F76021"/>
    <w:rsid w:val="00F76F87"/>
    <w:rsid w:val="00F80956"/>
    <w:rsid w:val="00F8146C"/>
    <w:rsid w:val="00F8180D"/>
    <w:rsid w:val="00F81EE2"/>
    <w:rsid w:val="00F8290C"/>
    <w:rsid w:val="00F82B73"/>
    <w:rsid w:val="00F82E1A"/>
    <w:rsid w:val="00F83A83"/>
    <w:rsid w:val="00F8526F"/>
    <w:rsid w:val="00F854E7"/>
    <w:rsid w:val="00F85A8F"/>
    <w:rsid w:val="00F86071"/>
    <w:rsid w:val="00F87A41"/>
    <w:rsid w:val="00F9012D"/>
    <w:rsid w:val="00F92214"/>
    <w:rsid w:val="00F93798"/>
    <w:rsid w:val="00F950A6"/>
    <w:rsid w:val="00F959AC"/>
    <w:rsid w:val="00FA0665"/>
    <w:rsid w:val="00FA097B"/>
    <w:rsid w:val="00FA15B2"/>
    <w:rsid w:val="00FA2967"/>
    <w:rsid w:val="00FA49DD"/>
    <w:rsid w:val="00FA5C5B"/>
    <w:rsid w:val="00FB00E7"/>
    <w:rsid w:val="00FB0323"/>
    <w:rsid w:val="00FB0992"/>
    <w:rsid w:val="00FB1C2E"/>
    <w:rsid w:val="00FB2589"/>
    <w:rsid w:val="00FB274A"/>
    <w:rsid w:val="00FB4649"/>
    <w:rsid w:val="00FB4C03"/>
    <w:rsid w:val="00FB6315"/>
    <w:rsid w:val="00FB6B9B"/>
    <w:rsid w:val="00FB6DEF"/>
    <w:rsid w:val="00FB70B7"/>
    <w:rsid w:val="00FB726A"/>
    <w:rsid w:val="00FC05DC"/>
    <w:rsid w:val="00FC08F7"/>
    <w:rsid w:val="00FC0EC3"/>
    <w:rsid w:val="00FC1786"/>
    <w:rsid w:val="00FC296A"/>
    <w:rsid w:val="00FC3603"/>
    <w:rsid w:val="00FC4F5E"/>
    <w:rsid w:val="00FC642F"/>
    <w:rsid w:val="00FD0782"/>
    <w:rsid w:val="00FD11BB"/>
    <w:rsid w:val="00FD157B"/>
    <w:rsid w:val="00FD181F"/>
    <w:rsid w:val="00FD198D"/>
    <w:rsid w:val="00FD2457"/>
    <w:rsid w:val="00FD2D0D"/>
    <w:rsid w:val="00FD3626"/>
    <w:rsid w:val="00FD3E71"/>
    <w:rsid w:val="00FD64A2"/>
    <w:rsid w:val="00FE0113"/>
    <w:rsid w:val="00FE016E"/>
    <w:rsid w:val="00FE048F"/>
    <w:rsid w:val="00FE2941"/>
    <w:rsid w:val="00FE3201"/>
    <w:rsid w:val="00FE37DE"/>
    <w:rsid w:val="00FE42DF"/>
    <w:rsid w:val="00FE491C"/>
    <w:rsid w:val="00FE6F60"/>
    <w:rsid w:val="00FF05BE"/>
    <w:rsid w:val="00FF1E10"/>
    <w:rsid w:val="00FF37BF"/>
    <w:rsid w:val="00FF48AC"/>
    <w:rsid w:val="00FF56AE"/>
    <w:rsid w:val="00FF66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1A782A93"/>
  <w15:docId w15:val="{BAEFA624-B4E6-4697-AB38-88667D14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ADE"/>
    <w:pPr>
      <w:ind w:firstLine="567"/>
    </w:pPr>
    <w:rPr>
      <w:rFonts w:ascii="Arial" w:eastAsiaTheme="minorEastAsia" w:hAnsi="Arial" w:cs="Arial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46018"/>
    <w:pPr>
      <w:spacing w:after="480" w:line="240" w:lineRule="auto"/>
      <w:ind w:firstLine="0"/>
      <w:jc w:val="center"/>
      <w:outlineLvl w:val="0"/>
    </w:pPr>
    <w:rPr>
      <w:rFonts w:eastAsia="Calibri"/>
      <w:b/>
      <w:caps/>
      <w:color w:val="113162"/>
      <w:sz w:val="4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045C2"/>
    <w:pPr>
      <w:keepNext/>
      <w:keepLines/>
      <w:spacing w:before="240" w:after="240" w:line="240" w:lineRule="auto"/>
      <w:ind w:firstLine="0"/>
      <w:jc w:val="left"/>
      <w:outlineLvl w:val="1"/>
    </w:pPr>
    <w:rPr>
      <w:rFonts w:eastAsiaTheme="majorEastAsia"/>
      <w:b/>
      <w:bCs/>
      <w:caps/>
      <w:color w:val="F5A607"/>
      <w:sz w:val="36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86C0D"/>
    <w:pPr>
      <w:keepNext/>
      <w:keepLines/>
      <w:spacing w:before="240" w:after="240" w:line="240" w:lineRule="auto"/>
      <w:ind w:firstLine="0"/>
      <w:outlineLvl w:val="2"/>
    </w:pPr>
    <w:rPr>
      <w:rFonts w:eastAsiaTheme="majorEastAsia"/>
      <w:b/>
      <w:bCs/>
      <w:color w:val="113162"/>
      <w:sz w:val="32"/>
    </w:rPr>
  </w:style>
  <w:style w:type="paragraph" w:styleId="Ttulo4">
    <w:name w:val="heading 4"/>
    <w:aliases w:val="1.4 - Tipo de Documento parte 2"/>
    <w:basedOn w:val="Normal"/>
    <w:next w:val="Normal"/>
    <w:link w:val="Ttulo4Char"/>
    <w:uiPriority w:val="9"/>
    <w:unhideWhenUsed/>
    <w:qFormat/>
    <w:rsid w:val="00B3428C"/>
    <w:pPr>
      <w:keepNext/>
      <w:keepLines/>
      <w:ind w:firstLine="0"/>
      <w:outlineLvl w:val="3"/>
    </w:pPr>
    <w:rPr>
      <w:rFonts w:eastAsiaTheme="majorEastAsia"/>
      <w:b/>
      <w:iCs/>
      <w:color w:val="113162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61AE"/>
  </w:style>
  <w:style w:type="paragraph" w:styleId="Rodap">
    <w:name w:val="footer"/>
    <w:basedOn w:val="Normal"/>
    <w:link w:val="RodapChar"/>
    <w:uiPriority w:val="99"/>
    <w:unhideWhenUsed/>
    <w:rsid w:val="000E61A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61AE"/>
  </w:style>
  <w:style w:type="table" w:styleId="Tabelacomgrade">
    <w:name w:val="Table Grid"/>
    <w:basedOn w:val="Tabelanormal"/>
    <w:uiPriority w:val="39"/>
    <w:rsid w:val="000E61AE"/>
    <w:pPr>
      <w:spacing w:line="240" w:lineRule="auto"/>
    </w:pPr>
    <w:rPr>
      <w:rFonts w:eastAsiaTheme="minorEastAsia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14A6F"/>
    <w:rPr>
      <w:color w:val="808080"/>
    </w:rPr>
  </w:style>
  <w:style w:type="paragraph" w:styleId="PargrafodaLista">
    <w:name w:val="List Paragraph"/>
    <w:basedOn w:val="Normal"/>
    <w:uiPriority w:val="34"/>
    <w:qFormat/>
    <w:rsid w:val="00073CE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46018"/>
    <w:rPr>
      <w:rFonts w:ascii="Arial" w:eastAsia="Calibri" w:hAnsi="Arial" w:cs="Arial"/>
      <w:b/>
      <w:caps/>
      <w:color w:val="113162"/>
      <w:sz w:val="4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045C2"/>
    <w:rPr>
      <w:rFonts w:ascii="Arial" w:eastAsiaTheme="majorEastAsia" w:hAnsi="Arial" w:cs="Arial"/>
      <w:b/>
      <w:bCs/>
      <w:caps/>
      <w:color w:val="F5A607"/>
      <w:sz w:val="36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786C0D"/>
    <w:rPr>
      <w:rFonts w:ascii="Arial" w:eastAsiaTheme="majorEastAsia" w:hAnsi="Arial" w:cs="Arial"/>
      <w:b/>
      <w:bCs/>
      <w:color w:val="113162"/>
      <w:sz w:val="32"/>
    </w:rPr>
  </w:style>
  <w:style w:type="character" w:customStyle="1" w:styleId="Ttulo4Char">
    <w:name w:val="Título 4 Char"/>
    <w:aliases w:val="1.4 - Tipo de Documento parte 2 Char"/>
    <w:basedOn w:val="Fontepargpadro"/>
    <w:link w:val="Ttulo4"/>
    <w:uiPriority w:val="9"/>
    <w:rsid w:val="00B3428C"/>
    <w:rPr>
      <w:rFonts w:ascii="Arial" w:eastAsiaTheme="majorEastAsia" w:hAnsi="Arial" w:cs="Arial"/>
      <w:b/>
      <w:iCs/>
      <w:color w:val="113162"/>
      <w:sz w:val="36"/>
    </w:rPr>
  </w:style>
  <w:style w:type="paragraph" w:styleId="SemEspaamento">
    <w:name w:val="No Spacing"/>
    <w:basedOn w:val="Normal"/>
    <w:link w:val="SemEspaamentoChar"/>
    <w:uiPriority w:val="1"/>
    <w:qFormat/>
    <w:rsid w:val="00B5761D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B5761D"/>
    <w:rPr>
      <w:rFonts w:ascii="Arial" w:eastAsiaTheme="minorEastAsia" w:hAnsi="Arial" w:cs="Arial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06F8"/>
    <w:pPr>
      <w:keepNext/>
      <w:keepLines/>
      <w:spacing w:after="0"/>
      <w:jc w:val="left"/>
      <w:outlineLvl w:val="9"/>
    </w:pPr>
    <w:rPr>
      <w:rFonts w:eastAsiaTheme="majorEastAsia" w:cstheme="majorBidi"/>
      <w:b w:val="0"/>
      <w:caps w:val="0"/>
      <w:sz w:val="2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973C5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973C5"/>
    <w:pPr>
      <w:spacing w:before="120"/>
      <w:ind w:left="220"/>
      <w:jc w:val="left"/>
    </w:pPr>
    <w:rPr>
      <w:rFonts w:asciiTheme="minorHAnsi" w:hAnsiTheme="minorHAnsi" w:cstheme="minorHAnsi"/>
      <w:b/>
      <w:bCs/>
    </w:rPr>
  </w:style>
  <w:style w:type="paragraph" w:styleId="Sumrio3">
    <w:name w:val="toc 3"/>
    <w:basedOn w:val="Normal"/>
    <w:next w:val="Normal"/>
    <w:autoRedefine/>
    <w:uiPriority w:val="39"/>
    <w:unhideWhenUsed/>
    <w:rsid w:val="007973C5"/>
    <w:pPr>
      <w:ind w:left="440"/>
      <w:jc w:val="left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45C1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685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851"/>
    <w:rPr>
      <w:rFonts w:ascii="Segoe UI" w:eastAsiaTheme="minorEastAsia" w:hAnsi="Segoe UI" w:cs="Segoe UI"/>
      <w:sz w:val="18"/>
      <w:szCs w:val="18"/>
      <w:lang w:eastAsia="pt-BR"/>
    </w:rPr>
  </w:style>
  <w:style w:type="paragraph" w:customStyle="1" w:styleId="Resultados">
    <w:name w:val="Resultados"/>
    <w:basedOn w:val="Normal"/>
    <w:link w:val="ResultadosChar"/>
    <w:qFormat/>
    <w:rsid w:val="00CF663C"/>
    <w:pPr>
      <w:ind w:left="-11"/>
    </w:pPr>
    <w:rPr>
      <w:b/>
      <w:color w:val="2E74B5" w:themeColor="accent1" w:themeShade="BF"/>
    </w:rPr>
  </w:style>
  <w:style w:type="character" w:customStyle="1" w:styleId="ResultadosChar">
    <w:name w:val="Resultados Char"/>
    <w:basedOn w:val="Fontepargpadro"/>
    <w:link w:val="Resultados"/>
    <w:rsid w:val="00CF663C"/>
    <w:rPr>
      <w:rFonts w:ascii="Arial" w:eastAsiaTheme="minorEastAsia" w:hAnsi="Arial" w:cs="Arial"/>
      <w:b/>
      <w:color w:val="2E74B5" w:themeColor="accent1" w:themeShade="BF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621408"/>
  </w:style>
  <w:style w:type="paragraph" w:styleId="Legenda">
    <w:name w:val="caption"/>
    <w:basedOn w:val="Normal"/>
    <w:next w:val="Normal"/>
    <w:autoRedefine/>
    <w:uiPriority w:val="35"/>
    <w:unhideWhenUsed/>
    <w:qFormat/>
    <w:rsid w:val="00BB69FE"/>
    <w:pPr>
      <w:keepNext/>
      <w:widowControl w:val="0"/>
      <w:spacing w:before="240" w:after="240" w:line="240" w:lineRule="auto"/>
      <w:ind w:firstLine="0"/>
      <w:jc w:val="center"/>
    </w:pPr>
    <w:rPr>
      <w:b/>
      <w:iCs/>
      <w:color w:val="113162"/>
      <w:sz w:val="16"/>
      <w:szCs w:val="14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085A92"/>
    <w:pPr>
      <w:ind w:firstLine="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E196F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E196F"/>
    <w:rPr>
      <w:rFonts w:ascii="Arial" w:eastAsiaTheme="minorEastAsia" w:hAnsi="Arial" w:cs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E196F"/>
    <w:rPr>
      <w:vertAlign w:val="superscript"/>
    </w:rPr>
  </w:style>
  <w:style w:type="table" w:customStyle="1" w:styleId="TabeladeGrade4-nfase11">
    <w:name w:val="Tabela de Grade 4 - Ênfase 11"/>
    <w:basedOn w:val="Tabelanormal"/>
    <w:uiPriority w:val="49"/>
    <w:rsid w:val="00725D94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Reviso">
    <w:name w:val="Revision"/>
    <w:hidden/>
    <w:uiPriority w:val="99"/>
    <w:semiHidden/>
    <w:rsid w:val="00C45DD1"/>
    <w:pPr>
      <w:spacing w:line="240" w:lineRule="auto"/>
      <w:ind w:firstLine="0"/>
      <w:jc w:val="left"/>
    </w:pPr>
    <w:rPr>
      <w:rFonts w:ascii="Arial" w:eastAsiaTheme="minorEastAsia" w:hAnsi="Arial" w:cs="Arial"/>
    </w:rPr>
  </w:style>
  <w:style w:type="table" w:customStyle="1" w:styleId="TabelaSimples41">
    <w:name w:val="Tabela Simples 41"/>
    <w:basedOn w:val="Tabelanormal"/>
    <w:uiPriority w:val="44"/>
    <w:rsid w:val="005A21D0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908C0"/>
    <w:rPr>
      <w:color w:val="605E5C"/>
      <w:shd w:val="clear" w:color="auto" w:fill="E1DFDD"/>
    </w:rPr>
  </w:style>
  <w:style w:type="table" w:customStyle="1" w:styleId="Tabelacomgrade1">
    <w:name w:val="Tabela com grade1"/>
    <w:basedOn w:val="Tabelanormal"/>
    <w:next w:val="Tabelacomgrade"/>
    <w:uiPriority w:val="39"/>
    <w:rsid w:val="00564A30"/>
    <w:pPr>
      <w:widowControl w:val="0"/>
      <w:spacing w:line="240" w:lineRule="auto"/>
      <w:ind w:firstLine="357"/>
    </w:pPr>
    <w:rPr>
      <w:rFonts w:ascii="Arial" w:eastAsia="Arial" w:hAnsi="Arial" w:cs="Arial"/>
      <w:sz w:val="24"/>
      <w:szCs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-TIPODETRABALHO">
    <w:name w:val="1.1. - TIPO DE TRABALHO"/>
    <w:basedOn w:val="Ttulo1"/>
    <w:link w:val="11-TIPODETRABALHOChar"/>
    <w:qFormat/>
    <w:rsid w:val="00B73CFC"/>
    <w:pPr>
      <w:spacing w:after="240"/>
    </w:pPr>
    <w:rPr>
      <w:sz w:val="80"/>
    </w:rPr>
  </w:style>
  <w:style w:type="paragraph" w:customStyle="1" w:styleId="12-NOMEDADISCIPLINA">
    <w:name w:val="1.2 - NOME DA DISCIPLINA"/>
    <w:basedOn w:val="Ttulo2"/>
    <w:link w:val="12-NOMEDADISCIPLINAChar"/>
    <w:qFormat/>
    <w:rsid w:val="005318AE"/>
    <w:rPr>
      <w:color w:val="FFC000"/>
      <w:sz w:val="72"/>
    </w:rPr>
  </w:style>
  <w:style w:type="character" w:customStyle="1" w:styleId="11-TIPODETRABALHOChar">
    <w:name w:val="1.1. - TIPO DE TRABALHO Char"/>
    <w:basedOn w:val="Ttulo1Char"/>
    <w:link w:val="11-TIPODETRABALHO"/>
    <w:rsid w:val="00B73CFC"/>
    <w:rPr>
      <w:rFonts w:ascii="Arial" w:eastAsia="Calibri" w:hAnsi="Arial" w:cs="Arial"/>
      <w:b/>
      <w:caps/>
      <w:color w:val="113162"/>
      <w:sz w:val="80"/>
      <w:szCs w:val="24"/>
    </w:rPr>
  </w:style>
  <w:style w:type="paragraph" w:customStyle="1" w:styleId="13-AUTORIADOMATERIAL">
    <w:name w:val="1.3 - AUTORIA DO MATERIAL"/>
    <w:basedOn w:val="Ttulo4"/>
    <w:link w:val="13-AUTORIADOMATERIALChar"/>
    <w:qFormat/>
    <w:rsid w:val="00D80AA7"/>
    <w:pPr>
      <w:jc w:val="right"/>
    </w:pPr>
  </w:style>
  <w:style w:type="character" w:customStyle="1" w:styleId="12-NOMEDADISCIPLINAChar">
    <w:name w:val="1.2 - NOME DA DISCIPLINA Char"/>
    <w:basedOn w:val="Ttulo2Char"/>
    <w:link w:val="12-NOMEDADISCIPLINA"/>
    <w:rsid w:val="005318AE"/>
    <w:rPr>
      <w:rFonts w:ascii="Arial" w:eastAsiaTheme="majorEastAsia" w:hAnsi="Arial" w:cs="Arial"/>
      <w:b/>
      <w:bCs/>
      <w:caps/>
      <w:color w:val="FFC000"/>
      <w:sz w:val="72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146F2"/>
    <w:pPr>
      <w:ind w:left="6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13-AUTORIADOMATERIALChar">
    <w:name w:val="1.3 - AUTORIA DO MATERIAL Char"/>
    <w:basedOn w:val="Ttulo4Char"/>
    <w:link w:val="13-AUTORIADOMATERIAL"/>
    <w:rsid w:val="00D80AA7"/>
    <w:rPr>
      <w:rFonts w:ascii="Arial" w:eastAsiaTheme="majorEastAsia" w:hAnsi="Arial" w:cs="Arial"/>
      <w:b/>
      <w:iCs/>
      <w:color w:val="113162"/>
      <w:sz w:val="36"/>
    </w:rPr>
  </w:style>
  <w:style w:type="paragraph" w:styleId="Sumrio5">
    <w:name w:val="toc 5"/>
    <w:basedOn w:val="Normal"/>
    <w:next w:val="Normal"/>
    <w:autoRedefine/>
    <w:uiPriority w:val="39"/>
    <w:unhideWhenUsed/>
    <w:rsid w:val="003146F2"/>
    <w:pPr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146F2"/>
    <w:pPr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146F2"/>
    <w:pPr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146F2"/>
    <w:pPr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146F2"/>
    <w:pPr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81BA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BA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81BA3"/>
    <w:rPr>
      <w:rFonts w:ascii="Arial" w:eastAsiaTheme="minorEastAsia" w:hAnsi="Arial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81BA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81BA3"/>
    <w:rPr>
      <w:rFonts w:ascii="Arial" w:eastAsiaTheme="minorEastAsia" w:hAnsi="Arial" w:cs="Arial"/>
      <w:b/>
      <w:bCs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708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7085B"/>
    <w:rPr>
      <w:rFonts w:ascii="Courier New" w:eastAsia="Times New Roman" w:hAnsi="Courier New" w:cs="Courier New"/>
      <w:sz w:val="20"/>
      <w:szCs w:val="20"/>
      <w:lang w:eastAsia="pt-BR"/>
    </w:rPr>
  </w:style>
  <w:style w:type="table" w:customStyle="1" w:styleId="TabeladeGrade4-nfase61">
    <w:name w:val="Tabela de Grade 4 - Ênfase 61"/>
    <w:basedOn w:val="Tabelanormal"/>
    <w:uiPriority w:val="49"/>
    <w:rsid w:val="009E6C5A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ade4-nfase41">
    <w:name w:val="Tabela de Grade 4 - Ênfase 41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Grade4-nfase51">
    <w:name w:val="Tabela de Grade 4 - Ênfase 51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eladeGrade4-nfase21">
    <w:name w:val="Tabela de Grade 4 - Ênfase 21"/>
    <w:basedOn w:val="Tabelanormal"/>
    <w:uiPriority w:val="49"/>
    <w:rsid w:val="002318B9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Downloads\Modelo%20cadern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Ale06</b:Tag>
    <b:SourceType>Book</b:SourceType>
    <b:Guid>{5454DA5A-28DF-4B8F-8835-AAE595FF0487}</b:Guid>
    <b:Author>
      <b:Author>
        <b:NameList>
          <b:Person>
            <b:Last>Alexander</b:Last>
            <b:First>Charles</b:First>
            <b:Middle>K.</b:Middle>
          </b:Person>
          <b:Person>
            <b:Last>Sadiku</b:Last>
            <b:Middle>N.O.</b:Middle>
            <b:First>Matthew</b:First>
          </b:Person>
        </b:NameList>
      </b:Author>
      <b:Translator>
        <b:NameList>
          <b:Person>
            <b:Last>Guimarães Parma</b:Last>
            <b:First>Gustavo</b:First>
          </b:Person>
        </b:NameList>
      </b:Translator>
    </b:Author>
    <b:Title>Fundamentos de Circuitos Elétricos</b:Title>
    <b:Year>2006</b:Year>
    <b:City>Porto Alegre</b:City>
    <b:Publisher>Bookman</b:Publisher>
    <b:StateProvince>RS</b:StateProvince>
    <b:CountryRegion>Brasil</b:CountryRegion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62F7F9-0C51-426C-8B9B-3A3135B5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caderno</Template>
  <TotalTime>541</TotalTime>
  <Pages>22</Pages>
  <Words>2672</Words>
  <Characters>14430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Processamento de Imagens</vt:lpstr>
    </vt:vector>
  </TitlesOfParts>
  <Company/>
  <LinksUpToDate>false</LinksUpToDate>
  <CharactersWithSpaces>17068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Processamento de Imagens</dc:title>
  <dc:subject>CADERNO DE RESOLUÇÃO DA ATIVIDADE PRÁTICA</dc:subject>
  <dc:creator>ESCREVA SEU NOME AQUI</dc:creator>
  <cp:keywords/>
  <dc:description/>
  <cp:lastModifiedBy>GUILHERME GUARNIERI</cp:lastModifiedBy>
  <cp:revision>7</cp:revision>
  <cp:lastPrinted>2020-11-23T21:46:00Z</cp:lastPrinted>
  <dcterms:created xsi:type="dcterms:W3CDTF">2023-02-27T11:47:00Z</dcterms:created>
  <dcterms:modified xsi:type="dcterms:W3CDTF">2023-04-18T01:42:00Z</dcterms:modified>
</cp:coreProperties>
</file>